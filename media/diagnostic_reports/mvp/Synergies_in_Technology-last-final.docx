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2B5F" w14:textId="63569CFE" w:rsidR="0072623E" w:rsidRDefault="0072588C" w:rsidP="008375F0">
      <w:pPr>
        <w:pStyle w:val="Title"/>
        <w:spacing w:after="0"/>
        <w:jc w:val="center"/>
      </w:pPr>
      <w:r w:rsidRPr="0072588C">
        <w:t>Virtual Assistants and Faces: A New Nexus</w:t>
      </w:r>
    </w:p>
    <w:p w14:paraId="0C064125" w14:textId="64B195F6" w:rsidR="0072623E" w:rsidRPr="00E06B14" w:rsidRDefault="0072588C" w:rsidP="008375F0">
      <w:pPr>
        <w:pStyle w:val="Author"/>
        <w:spacing w:after="0"/>
        <w:jc w:val="center"/>
        <w:rPr>
          <w:sz w:val="22"/>
          <w:szCs w:val="22"/>
          <w:vertAlign w:val="superscript"/>
        </w:rPr>
      </w:pPr>
      <w:proofErr w:type="spellStart"/>
      <w:r w:rsidRPr="00E06B14">
        <w:rPr>
          <w:sz w:val="22"/>
          <w:szCs w:val="22"/>
        </w:rPr>
        <w:t>Rudranil</w:t>
      </w:r>
      <w:proofErr w:type="spellEnd"/>
      <w:r w:rsidRPr="00E06B14">
        <w:rPr>
          <w:sz w:val="22"/>
          <w:szCs w:val="22"/>
        </w:rPr>
        <w:t xml:space="preserve"> Mukherjee</w:t>
      </w:r>
      <w:r w:rsidR="00CB1DD4" w:rsidRPr="00E06B14">
        <w:rPr>
          <w:sz w:val="22"/>
          <w:szCs w:val="22"/>
          <w:vertAlign w:val="superscript"/>
        </w:rPr>
        <w:t>1</w:t>
      </w:r>
      <w:r w:rsidRPr="00E06B14">
        <w:rPr>
          <w:sz w:val="22"/>
          <w:szCs w:val="22"/>
        </w:rPr>
        <w:t xml:space="preserve">, </w:t>
      </w:r>
      <w:proofErr w:type="spellStart"/>
      <w:r w:rsidRPr="00E06B14">
        <w:rPr>
          <w:sz w:val="22"/>
          <w:szCs w:val="22"/>
        </w:rPr>
        <w:t>Soumodip</w:t>
      </w:r>
      <w:proofErr w:type="spellEnd"/>
      <w:r w:rsidRPr="00E06B14">
        <w:rPr>
          <w:sz w:val="22"/>
          <w:szCs w:val="22"/>
        </w:rPr>
        <w:t xml:space="preserve"> Sanyal</w:t>
      </w:r>
      <w:r w:rsidR="00CB1DD4" w:rsidRPr="00E06B14">
        <w:rPr>
          <w:sz w:val="22"/>
          <w:szCs w:val="22"/>
          <w:vertAlign w:val="superscript"/>
        </w:rPr>
        <w:t>2</w:t>
      </w:r>
      <w:r w:rsidRPr="00E06B14">
        <w:rPr>
          <w:sz w:val="22"/>
          <w:szCs w:val="22"/>
        </w:rPr>
        <w:t>,</w:t>
      </w:r>
      <w:r w:rsidR="00CB1DD4" w:rsidRPr="00E06B14">
        <w:rPr>
          <w:sz w:val="22"/>
          <w:szCs w:val="22"/>
        </w:rPr>
        <w:t xml:space="preserve"> </w:t>
      </w:r>
      <w:proofErr w:type="spellStart"/>
      <w:r w:rsidR="00CB1DD4" w:rsidRPr="00E06B14">
        <w:rPr>
          <w:sz w:val="22"/>
          <w:szCs w:val="22"/>
        </w:rPr>
        <w:t>Diprojyoti</w:t>
      </w:r>
      <w:proofErr w:type="spellEnd"/>
      <w:r w:rsidR="00CB1DD4" w:rsidRPr="00E06B14">
        <w:rPr>
          <w:sz w:val="22"/>
          <w:szCs w:val="22"/>
        </w:rPr>
        <w:t xml:space="preserve"> Biswas</w:t>
      </w:r>
      <w:proofErr w:type="gramStart"/>
      <w:r w:rsidR="00CB1DD4" w:rsidRPr="00E06B14">
        <w:rPr>
          <w:sz w:val="22"/>
          <w:szCs w:val="22"/>
          <w:vertAlign w:val="superscript"/>
        </w:rPr>
        <w:t>3</w:t>
      </w:r>
      <w:r w:rsidR="00CB1DD4" w:rsidRPr="00E06B14">
        <w:rPr>
          <w:sz w:val="22"/>
          <w:szCs w:val="22"/>
        </w:rPr>
        <w:t xml:space="preserve">, </w:t>
      </w:r>
      <w:r w:rsidRPr="00E06B14">
        <w:rPr>
          <w:sz w:val="22"/>
          <w:szCs w:val="22"/>
        </w:rPr>
        <w:t xml:space="preserve"> Amartya</w:t>
      </w:r>
      <w:proofErr w:type="gramEnd"/>
      <w:r w:rsidRPr="00E06B14">
        <w:rPr>
          <w:sz w:val="22"/>
          <w:szCs w:val="22"/>
        </w:rPr>
        <w:t xml:space="preserve"> </w:t>
      </w:r>
      <w:proofErr w:type="spellStart"/>
      <w:r w:rsidRPr="00E06B14">
        <w:rPr>
          <w:sz w:val="22"/>
          <w:szCs w:val="22"/>
        </w:rPr>
        <w:t>Rishin</w:t>
      </w:r>
      <w:proofErr w:type="spellEnd"/>
      <w:r w:rsidRPr="00E06B14">
        <w:rPr>
          <w:sz w:val="22"/>
          <w:szCs w:val="22"/>
        </w:rPr>
        <w:t xml:space="preserve"> Roy</w:t>
      </w:r>
      <w:r w:rsidR="00CB1DD4" w:rsidRPr="00E06B14">
        <w:rPr>
          <w:sz w:val="22"/>
          <w:szCs w:val="22"/>
          <w:vertAlign w:val="superscript"/>
        </w:rPr>
        <w:t>4</w:t>
      </w:r>
      <w:r w:rsidR="00C221DB" w:rsidRPr="00E06B14">
        <w:rPr>
          <w:sz w:val="22"/>
          <w:szCs w:val="22"/>
        </w:rPr>
        <w:t xml:space="preserve">, Ms. </w:t>
      </w:r>
      <w:proofErr w:type="spellStart"/>
      <w:r w:rsidR="00C221DB" w:rsidRPr="00E06B14">
        <w:rPr>
          <w:sz w:val="22"/>
          <w:szCs w:val="22"/>
        </w:rPr>
        <w:t>Debosree</w:t>
      </w:r>
      <w:proofErr w:type="spellEnd"/>
      <w:r w:rsidR="00C221DB" w:rsidRPr="00E06B14">
        <w:rPr>
          <w:sz w:val="22"/>
          <w:szCs w:val="22"/>
        </w:rPr>
        <w:t xml:space="preserve"> Ghosh</w:t>
      </w:r>
      <w:r w:rsidR="00C221DB" w:rsidRPr="00E06B14">
        <w:rPr>
          <w:sz w:val="22"/>
          <w:szCs w:val="22"/>
          <w:vertAlign w:val="superscript"/>
        </w:rPr>
        <w:t>5</w:t>
      </w:r>
    </w:p>
    <w:p w14:paraId="2634D793" w14:textId="2D1819F7" w:rsidR="00C221DB" w:rsidRPr="00E06B14" w:rsidRDefault="00C221DB" w:rsidP="008375F0">
      <w:pPr>
        <w:pStyle w:val="Author"/>
        <w:spacing w:after="0"/>
        <w:jc w:val="center"/>
      </w:pPr>
      <w:r w:rsidRPr="00E06B14">
        <w:rPr>
          <w:vertAlign w:val="superscript"/>
        </w:rPr>
        <w:t xml:space="preserve">1, 2, 3,4 </w:t>
      </w:r>
      <w:r w:rsidRPr="00E06B14">
        <w:t>Student, Department of Computer Science and Technology, Swami Vivekananda Institute of Science and Technology, West</w:t>
      </w:r>
    </w:p>
    <w:p w14:paraId="334FD455" w14:textId="3CE1F074" w:rsidR="00C221DB" w:rsidRDefault="00C221DB" w:rsidP="008375F0">
      <w:pPr>
        <w:pStyle w:val="Author"/>
        <w:spacing w:after="0"/>
        <w:jc w:val="center"/>
      </w:pPr>
      <w:r w:rsidRPr="00E06B14">
        <w:t>Bengal, Indi</w:t>
      </w:r>
      <w:r w:rsidR="00E06B14" w:rsidRPr="00E06B14">
        <w:t>a</w:t>
      </w:r>
    </w:p>
    <w:p w14:paraId="472FBEE9" w14:textId="4E32A21B" w:rsidR="00E06B14" w:rsidRPr="00E06B14" w:rsidRDefault="0035649C" w:rsidP="008375F0">
      <w:pPr>
        <w:pStyle w:val="Author"/>
        <w:spacing w:after="0"/>
        <w:jc w:val="center"/>
      </w:pPr>
      <w:r>
        <w:rPr>
          <w:vertAlign w:val="superscript"/>
        </w:rPr>
        <w:t>5</w:t>
      </w:r>
      <w:r w:rsidRPr="0035649C">
        <w:t xml:space="preserve">Assistant Professor, Shree </w:t>
      </w:r>
      <w:proofErr w:type="spellStart"/>
      <w:r w:rsidRPr="0035649C">
        <w:t>Ramkrishna</w:t>
      </w:r>
      <w:proofErr w:type="spellEnd"/>
      <w:r w:rsidRPr="0035649C">
        <w:t xml:space="preserve"> Institute of Science and Technology, West Bengal, India</w:t>
      </w:r>
    </w:p>
    <w:p w14:paraId="66FDE282" w14:textId="7AB694E2" w:rsidR="0072623E" w:rsidRDefault="0072588C" w:rsidP="008375F0">
      <w:pPr>
        <w:pStyle w:val="Heading1"/>
        <w:spacing w:before="0" w:after="0"/>
        <w:rPr>
          <w:b/>
          <w:bCs/>
          <w:lang w:val="en-IN"/>
        </w:rPr>
      </w:pPr>
      <w:r w:rsidRPr="0072588C">
        <w:rPr>
          <w:b/>
          <w:bCs/>
          <w:lang w:val="en-IN"/>
        </w:rPr>
        <w:t>Abstract</w:t>
      </w:r>
    </w:p>
    <w:p w14:paraId="3143F181" w14:textId="2AD6174F" w:rsidR="008375F0" w:rsidRDefault="00FF36E3" w:rsidP="008375F0">
      <w:pPr>
        <w:spacing w:after="0"/>
        <w:rPr>
          <w:lang w:val="en-IN"/>
        </w:rPr>
      </w:pPr>
      <w:r w:rsidRPr="00FF36E3">
        <w:rPr>
          <w:lang w:val="en-IN"/>
        </w:rPr>
        <w:t>Virtual sidekicks and face recognition technologies have gained significant attention and relinquishment in</w:t>
      </w:r>
      <w:r>
        <w:rPr>
          <w:lang w:val="en-IN"/>
        </w:rPr>
        <w:t xml:space="preserve"> </w:t>
      </w:r>
      <w:r w:rsidRPr="00FF36E3">
        <w:rPr>
          <w:lang w:val="en-IN"/>
        </w:rPr>
        <w:t>recent times, revolutionizing mortal- computer commerce and security operations. This journal paper</w:t>
      </w:r>
      <w:r>
        <w:rPr>
          <w:lang w:val="en-IN"/>
        </w:rPr>
        <w:t xml:space="preserve"> </w:t>
      </w:r>
      <w:r w:rsidRPr="00FF36E3">
        <w:rPr>
          <w:lang w:val="en-IN"/>
        </w:rPr>
        <w:t>explores the integration of virtual sidekicks and face recognition technologies to enhance stoner experience</w:t>
      </w:r>
      <w:r>
        <w:rPr>
          <w:lang w:val="en-IN"/>
        </w:rPr>
        <w:t xml:space="preserve"> </w:t>
      </w:r>
      <w:r w:rsidRPr="00FF36E3">
        <w:rPr>
          <w:lang w:val="en-IN"/>
        </w:rPr>
        <w:t>and strengthen security measures. We bandy the advancements in virtual adjunct technology, including</w:t>
      </w:r>
      <w:r>
        <w:rPr>
          <w:lang w:val="en-IN"/>
        </w:rPr>
        <w:t xml:space="preserve"> </w:t>
      </w:r>
      <w:r w:rsidRPr="00FF36E3">
        <w:rPr>
          <w:lang w:val="en-IN"/>
        </w:rPr>
        <w:t>natural language processing and machine literacy algorithms, enabling further intelligent and environment-</w:t>
      </w:r>
      <w:r>
        <w:rPr>
          <w:lang w:val="en-IN"/>
        </w:rPr>
        <w:t xml:space="preserve"> </w:t>
      </w:r>
      <w:r w:rsidRPr="00FF36E3">
        <w:rPr>
          <w:lang w:val="en-IN"/>
        </w:rPr>
        <w:t>apprehensive relations. also, we claw into the operation of face recognition technology for stoner</w:t>
      </w:r>
      <w:r>
        <w:rPr>
          <w:lang w:val="en-IN"/>
        </w:rPr>
        <w:t xml:space="preserve"> </w:t>
      </w:r>
      <w:r w:rsidRPr="00FF36E3">
        <w:rPr>
          <w:lang w:val="en-IN"/>
        </w:rPr>
        <w:t>identification, authentication, and substantiated gests. likewise, we address the challenges and considerations</w:t>
      </w:r>
      <w:r>
        <w:rPr>
          <w:lang w:val="en-IN"/>
        </w:rPr>
        <w:t xml:space="preserve"> </w:t>
      </w:r>
      <w:r w:rsidRPr="00FF36E3">
        <w:rPr>
          <w:lang w:val="en-IN"/>
        </w:rPr>
        <w:t>related to sequestration, ethics, and bias in face recognition systems. By examining the solidarity between</w:t>
      </w:r>
      <w:r>
        <w:rPr>
          <w:lang w:val="en-IN"/>
        </w:rPr>
        <w:t xml:space="preserve"> </w:t>
      </w:r>
      <w:r w:rsidRPr="00FF36E3">
        <w:rPr>
          <w:lang w:val="en-IN"/>
        </w:rPr>
        <w:t>virtual sidekicks and face recognition, this paper aims to exfoliate light on the implicit benefits and</w:t>
      </w:r>
      <w:r>
        <w:rPr>
          <w:lang w:val="en-IN"/>
        </w:rPr>
        <w:t xml:space="preserve"> </w:t>
      </w:r>
      <w:r w:rsidRPr="00FF36E3">
        <w:rPr>
          <w:lang w:val="en-IN"/>
        </w:rPr>
        <w:t>counteraccusations of this integration.</w:t>
      </w:r>
    </w:p>
    <w:p w14:paraId="724908B0" w14:textId="76DF43B7" w:rsidR="00861D0A" w:rsidRDefault="00861D0A" w:rsidP="008375F0">
      <w:pPr>
        <w:spacing w:after="0"/>
        <w:rPr>
          <w:lang w:val="en-IN"/>
        </w:rPr>
      </w:pPr>
    </w:p>
    <w:p w14:paraId="6E35C661" w14:textId="08B35039" w:rsidR="00861D0A" w:rsidRDefault="00861D0A" w:rsidP="00861D0A">
      <w:pPr>
        <w:pStyle w:val="Heading2"/>
        <w:rPr>
          <w:b/>
          <w:bCs/>
          <w:lang w:val="en-IN"/>
        </w:rPr>
      </w:pPr>
      <w:r>
        <w:rPr>
          <w:b/>
          <w:bCs/>
          <w:lang w:val="en-IN"/>
        </w:rPr>
        <w:t>Keywords</w:t>
      </w:r>
    </w:p>
    <w:p w14:paraId="7C74D8A3" w14:textId="4715B488" w:rsidR="00861D0A" w:rsidRPr="00861D0A" w:rsidRDefault="00861D0A" w:rsidP="00861D0A">
      <w:pPr>
        <w:rPr>
          <w:lang w:val="en-IN"/>
        </w:rPr>
      </w:pPr>
      <w:r w:rsidRPr="00861D0A">
        <w:rPr>
          <w:lang w:val="en-IN"/>
        </w:rPr>
        <w:t>Virtual Assistants</w:t>
      </w:r>
      <w:r>
        <w:rPr>
          <w:lang w:val="en-IN"/>
        </w:rPr>
        <w:t xml:space="preserve">, </w:t>
      </w:r>
      <w:r w:rsidRPr="00861D0A">
        <w:rPr>
          <w:lang w:val="en-IN"/>
        </w:rPr>
        <w:t>Facial Recognition</w:t>
      </w:r>
      <w:r>
        <w:rPr>
          <w:lang w:val="en-IN"/>
        </w:rPr>
        <w:t xml:space="preserve">, </w:t>
      </w:r>
      <w:r w:rsidRPr="00861D0A">
        <w:rPr>
          <w:lang w:val="en-IN"/>
        </w:rPr>
        <w:t>Integration</w:t>
      </w:r>
      <w:r>
        <w:rPr>
          <w:lang w:val="en-IN"/>
        </w:rPr>
        <w:t xml:space="preserve">, </w:t>
      </w:r>
      <w:r w:rsidRPr="00861D0A">
        <w:rPr>
          <w:lang w:val="en-IN"/>
        </w:rPr>
        <w:t>User Experience</w:t>
      </w:r>
      <w:r>
        <w:rPr>
          <w:lang w:val="en-IN"/>
        </w:rPr>
        <w:t xml:space="preserve">, </w:t>
      </w:r>
      <w:r w:rsidRPr="00861D0A">
        <w:rPr>
          <w:lang w:val="en-IN"/>
        </w:rPr>
        <w:t>Security</w:t>
      </w:r>
      <w:r>
        <w:rPr>
          <w:lang w:val="en-IN"/>
        </w:rPr>
        <w:t xml:space="preserve">, </w:t>
      </w:r>
      <w:r w:rsidRPr="00861D0A">
        <w:rPr>
          <w:lang w:val="en-IN"/>
        </w:rPr>
        <w:t>Ethics</w:t>
      </w:r>
      <w:r>
        <w:rPr>
          <w:lang w:val="en-IN"/>
        </w:rPr>
        <w:t xml:space="preserve">, </w:t>
      </w:r>
      <w:r w:rsidRPr="00861D0A">
        <w:rPr>
          <w:lang w:val="en-IN"/>
        </w:rPr>
        <w:t>Biometric Authentication</w:t>
      </w:r>
      <w:r>
        <w:rPr>
          <w:lang w:val="en-IN"/>
        </w:rPr>
        <w:t xml:space="preserve">, </w:t>
      </w:r>
      <w:r w:rsidRPr="00861D0A">
        <w:rPr>
          <w:lang w:val="en-IN"/>
        </w:rPr>
        <w:t>Privacy</w:t>
      </w:r>
      <w:r>
        <w:rPr>
          <w:lang w:val="en-IN"/>
        </w:rPr>
        <w:t xml:space="preserve">, </w:t>
      </w:r>
      <w:r w:rsidRPr="00861D0A">
        <w:rPr>
          <w:lang w:val="en-IN"/>
        </w:rPr>
        <w:t>Bias Mitigation</w:t>
      </w:r>
      <w:r>
        <w:rPr>
          <w:lang w:val="en-IN"/>
        </w:rPr>
        <w:t xml:space="preserve">, </w:t>
      </w:r>
      <w:r w:rsidRPr="00861D0A">
        <w:rPr>
          <w:lang w:val="en-IN"/>
        </w:rPr>
        <w:t>Emotional Intelligence</w:t>
      </w:r>
      <w:r>
        <w:rPr>
          <w:lang w:val="en-IN"/>
        </w:rPr>
        <w:t xml:space="preserve">, </w:t>
      </w:r>
      <w:r w:rsidRPr="00861D0A">
        <w:rPr>
          <w:lang w:val="en-IN"/>
        </w:rPr>
        <w:t>Machine Learning</w:t>
      </w:r>
      <w:r>
        <w:rPr>
          <w:lang w:val="en-IN"/>
        </w:rPr>
        <w:t xml:space="preserve">, </w:t>
      </w:r>
      <w:r w:rsidRPr="00861D0A">
        <w:rPr>
          <w:lang w:val="en-IN"/>
        </w:rPr>
        <w:t>Natural Language Processing</w:t>
      </w:r>
      <w:r>
        <w:rPr>
          <w:lang w:val="en-IN"/>
        </w:rPr>
        <w:t xml:space="preserve">, </w:t>
      </w:r>
      <w:r w:rsidRPr="00861D0A">
        <w:rPr>
          <w:lang w:val="en-IN"/>
        </w:rPr>
        <w:t>Human-Computer Interaction</w:t>
      </w:r>
      <w:r>
        <w:rPr>
          <w:lang w:val="en-IN"/>
        </w:rPr>
        <w:t xml:space="preserve">, </w:t>
      </w:r>
      <w:r w:rsidRPr="00861D0A">
        <w:rPr>
          <w:lang w:val="en-IN"/>
        </w:rPr>
        <w:t>Personalization</w:t>
      </w:r>
      <w:r>
        <w:rPr>
          <w:lang w:val="en-IN"/>
        </w:rPr>
        <w:t>,</w:t>
      </w:r>
      <w:r w:rsidRPr="00861D0A">
        <w:rPr>
          <w:lang w:val="en-IN"/>
        </w:rPr>
        <w:t xml:space="preserve"> Data Privacy</w:t>
      </w:r>
      <w:r>
        <w:rPr>
          <w:lang w:val="en-IN"/>
        </w:rPr>
        <w:t xml:space="preserve">, </w:t>
      </w:r>
      <w:r w:rsidRPr="00861D0A">
        <w:rPr>
          <w:lang w:val="en-IN"/>
        </w:rPr>
        <w:t>Technology Integration</w:t>
      </w:r>
      <w:r>
        <w:rPr>
          <w:lang w:val="en-IN"/>
        </w:rPr>
        <w:t xml:space="preserve">, </w:t>
      </w:r>
      <w:r w:rsidRPr="00861D0A">
        <w:rPr>
          <w:lang w:val="en-IN"/>
        </w:rPr>
        <w:t>User Identification</w:t>
      </w:r>
      <w:r>
        <w:rPr>
          <w:lang w:val="en-IN"/>
        </w:rPr>
        <w:t xml:space="preserve">, </w:t>
      </w:r>
      <w:r w:rsidRPr="00861D0A">
        <w:rPr>
          <w:lang w:val="en-IN"/>
        </w:rPr>
        <w:t>Future Directions</w:t>
      </w:r>
      <w:r>
        <w:rPr>
          <w:lang w:val="en-IN"/>
        </w:rPr>
        <w:t xml:space="preserve">, </w:t>
      </w:r>
      <w:r w:rsidRPr="00861D0A">
        <w:rPr>
          <w:lang w:val="en-IN"/>
        </w:rPr>
        <w:t>Innovation</w:t>
      </w:r>
      <w:r>
        <w:rPr>
          <w:lang w:val="en-IN"/>
        </w:rPr>
        <w:t xml:space="preserve">, </w:t>
      </w:r>
      <w:r w:rsidRPr="00861D0A">
        <w:rPr>
          <w:lang w:val="en-IN"/>
        </w:rPr>
        <w:t>Responsible Deployment</w:t>
      </w:r>
      <w:r>
        <w:rPr>
          <w:lang w:val="en-IN"/>
        </w:rPr>
        <w:br/>
      </w:r>
    </w:p>
    <w:p w14:paraId="1B3A6F07" w14:textId="3B9631B1" w:rsidR="0072623E" w:rsidRDefault="0072588C" w:rsidP="008375F0">
      <w:pPr>
        <w:pStyle w:val="Heading2"/>
        <w:spacing w:before="0" w:after="0"/>
        <w:rPr>
          <w:b/>
          <w:bCs/>
          <w:lang w:val="en-IN"/>
        </w:rPr>
      </w:pPr>
      <w:r w:rsidRPr="0072588C">
        <w:rPr>
          <w:b/>
          <w:bCs/>
          <w:lang w:val="en-IN"/>
        </w:rPr>
        <w:t>Introduction</w:t>
      </w:r>
    </w:p>
    <w:p w14:paraId="0BFD299F" w14:textId="77777777" w:rsidR="00861D0A" w:rsidRPr="00861D0A" w:rsidRDefault="00861D0A" w:rsidP="00861D0A">
      <w:pPr>
        <w:rPr>
          <w:lang w:val="en-IN"/>
        </w:rPr>
      </w:pPr>
    </w:p>
    <w:p w14:paraId="402B5C16" w14:textId="6219584C" w:rsidR="0072588C" w:rsidRDefault="00BF0A76" w:rsidP="008375F0">
      <w:pPr>
        <w:spacing w:after="0"/>
      </w:pPr>
      <w:r w:rsidRPr="00BF0A76">
        <w:t xml:space="preserve">In recent times, the digital geography has seen a transformative confluence of two disruptive technologies virtual sidekicks and facial recognition. These technologies, formerly classified as wisdom fabrication, have snappily evolved into integral factors of our diurnal lives. Virtual </w:t>
      </w:r>
      <w:r w:rsidRPr="00BF0A76">
        <w:lastRenderedPageBreak/>
        <w:t>sidekicks, powered by complex machine literacy and natural language processing algorithms, have revolutionized mortal- computer relations by furnishing intelligent, contextual responses. At the same time, facial recognition technology has made great strides in accurate and effective stoner identification and authentication, enhancing security measures in colorful diligence. The integration of virtual sidekicks and facial recognition represents a unique community that has the implicit to review how people interact with technology and how systems give security. Virtual sidekicks can work facial recognition to enhance the stoner experience through substantiated</w:t>
      </w:r>
      <w:r w:rsidR="008375F0">
        <w:t xml:space="preserve"> </w:t>
      </w:r>
      <w:r w:rsidRPr="00BF0A76">
        <w:t>relations, furnishing feedback grounded on honored individualities. At the same time, facial recognition can enhance security by furnishing strong biometric authentication, guarding sensitive data and physical space. This composition begins a comprehensive disquisition of this integration, exploring its complex mechanisms and multifaceted counteraccusations. By poring over the literature on virtual sidekicks and facial recognition, we seek to uncover the synergistic possibilities that lie at the crossroad of these technologies. Through scrupulous testing, we strive to exfoliate light on how virtual sidekicks can seamlessly integrate facial recognition to produce flawless, secure, and substantiated relations. still, this confluence isn't without its challenges and ethical considerations. The complex interplay between sequestration enterprises and the eventuality for bias in facial recognition systems requires special attention. As virtual sidekicks come more complete at understanding and responding to mortal feelings and intentions, it becomes consummate to immorally use facial recognition to enhance these capabilities. In the ensuing sections of this composition, we'll look at the geography of virtual sidekicks and facial recognition, explore each bone 's strengths and sins, and exfoliate light on the transformative eventuality that arises when they join forces. By navigating the literature, detailing styles and literature, presenting findings, and drawing crucial conclusions, this study attempts to contribute to the growing converse girding this symbiotic integration.</w:t>
      </w:r>
      <w:r w:rsidR="00861D0A">
        <w:br/>
      </w:r>
    </w:p>
    <w:p w14:paraId="28E29229" w14:textId="015D414B" w:rsidR="00F25C2E" w:rsidRDefault="00530D1B" w:rsidP="008375F0">
      <w:pPr>
        <w:pStyle w:val="Heading2"/>
        <w:spacing w:before="0" w:after="0"/>
        <w:rPr>
          <w:b/>
          <w:bCs/>
          <w:lang w:val="en-IN"/>
        </w:rPr>
      </w:pPr>
      <w:r w:rsidRPr="00530D1B">
        <w:rPr>
          <w:b/>
          <w:bCs/>
          <w:lang w:val="en-IN"/>
        </w:rPr>
        <w:t>Methods and Materials</w:t>
      </w:r>
      <w:r w:rsidR="00861D0A">
        <w:rPr>
          <w:b/>
          <w:bCs/>
          <w:lang w:val="en-IN"/>
        </w:rPr>
        <w:br/>
      </w:r>
    </w:p>
    <w:p w14:paraId="575A2EE9" w14:textId="0ED04CBE" w:rsidR="00BF0A76" w:rsidRPr="00BF0A76" w:rsidRDefault="00BF0A76" w:rsidP="008375F0">
      <w:pPr>
        <w:spacing w:after="0"/>
        <w:rPr>
          <w:lang w:val="en-IN"/>
        </w:rPr>
      </w:pPr>
      <w:r w:rsidRPr="00BF0A76">
        <w:rPr>
          <w:lang w:val="en-IN"/>
        </w:rPr>
        <w:t>Faces and virtual assistants The composition" A New Nexus," which examines the crossroad of facial recognition technology with virtual assistants, seems intriguing. This might include a wide range of motifs, from the specialized details of erecting facial recognition- equipped virtual assistants to the moral and societal examens of affiliated technology. Despite the fact that I'm unfit to give precise information regarding this particular content, I can easily outline several styles and accessories that might be applicable for this content.</w:t>
      </w:r>
      <w:r w:rsidR="00861D0A">
        <w:rPr>
          <w:lang w:val="en-IN"/>
        </w:rPr>
        <w:br/>
      </w:r>
    </w:p>
    <w:p w14:paraId="1D2EB1CD" w14:textId="4FFDC04E" w:rsidR="00530D1B" w:rsidRPr="00530D1B" w:rsidRDefault="00530D1B" w:rsidP="008375F0">
      <w:pPr>
        <w:pStyle w:val="Heading2"/>
        <w:spacing w:before="0" w:after="0"/>
        <w:rPr>
          <w:b/>
          <w:bCs/>
          <w:lang w:val="en-IN"/>
        </w:rPr>
      </w:pPr>
      <w:r w:rsidRPr="00530D1B">
        <w:rPr>
          <w:b/>
          <w:bCs/>
          <w:lang w:val="en-IN"/>
        </w:rPr>
        <w:lastRenderedPageBreak/>
        <w:t>Methods:</w:t>
      </w:r>
      <w:r w:rsidR="00861D0A">
        <w:rPr>
          <w:b/>
          <w:bCs/>
          <w:lang w:val="en-IN"/>
        </w:rPr>
        <w:br/>
      </w:r>
    </w:p>
    <w:p w14:paraId="75FC1F78" w14:textId="64503AAC" w:rsidR="00941BFD" w:rsidRPr="00941BFD" w:rsidRDefault="00941BFD" w:rsidP="008375F0">
      <w:pPr>
        <w:spacing w:after="0"/>
      </w:pPr>
      <w:r w:rsidRPr="00941BFD">
        <w:t>Examine the various facial recognition methods that are employed by virtual assistants. These algorithms can be a combination of more contemporary deep learning approaches like Siamese networks and convolutional neural networks (CNNs) or more conventional methods like Eigen faces. Explore the deep learning architectures that virtual assistants use to do facial recognition tasks in Deep Learning Models. Describe the attention mechanisms, CNN architecture, and recurrent neural networks (RNNs) that go into precise and effective face recognition.</w:t>
      </w:r>
    </w:p>
    <w:p w14:paraId="1ED416EE" w14:textId="77777777" w:rsidR="00BF0A76" w:rsidRDefault="00941BFD" w:rsidP="008375F0">
      <w:pPr>
        <w:spacing w:after="0"/>
      </w:pPr>
      <w:r w:rsidRPr="00941BFD">
        <w:rPr>
          <w:b/>
          <w:bCs/>
        </w:rPr>
        <w:t xml:space="preserve">Data Collection and Preprocessing: </w:t>
      </w:r>
      <w:r w:rsidRPr="00941BFD">
        <w:t>Talk about the methods used to gather face data for these algorithms' training, including the utilization of publicly available datasets and privacy issues raised by data collection. Accurate recognition depends on preprocessing stages like face detection, alignment, and normalization.</w:t>
      </w:r>
    </w:p>
    <w:p w14:paraId="5EB1D158" w14:textId="7D93814B" w:rsidR="00941BFD" w:rsidRPr="00BF0A76" w:rsidRDefault="00941BFD" w:rsidP="008375F0">
      <w:pPr>
        <w:spacing w:after="0"/>
      </w:pPr>
      <w:r w:rsidRPr="00941BFD">
        <w:rPr>
          <w:b/>
          <w:bCs/>
        </w:rPr>
        <w:t xml:space="preserve">Multimodal Integration: </w:t>
      </w:r>
      <w:r w:rsidRPr="00941BFD">
        <w:t>Examine how facial recognition can improve user experience and give more contextually relevant responses when used in conjunction with other modalities, such speech recognition, by virtual assistants.</w:t>
      </w:r>
    </w:p>
    <w:p w14:paraId="43CF7318" w14:textId="77777777" w:rsidR="00941BFD" w:rsidRDefault="00941BFD" w:rsidP="008375F0">
      <w:pPr>
        <w:spacing w:after="0"/>
        <w:rPr>
          <w:b/>
          <w:bCs/>
        </w:rPr>
      </w:pPr>
      <w:r w:rsidRPr="00941BFD">
        <w:rPr>
          <w:b/>
          <w:bCs/>
        </w:rPr>
        <w:t xml:space="preserve">User Experience Design: </w:t>
      </w:r>
      <w:r w:rsidRPr="00941BFD">
        <w:t>Talk about the techniques utilized to create facial recognition-based virtual assistant user interfaces. This could entail developing tailored experiences, visual feedback, and intuitive interactions.</w:t>
      </w:r>
    </w:p>
    <w:p w14:paraId="3A3C28F1" w14:textId="681CD84F" w:rsidR="00530D1B" w:rsidRPr="00530D1B" w:rsidRDefault="00530D1B" w:rsidP="008375F0">
      <w:pPr>
        <w:spacing w:after="0"/>
      </w:pPr>
      <w:r w:rsidRPr="00530D1B">
        <w:rPr>
          <w:b/>
          <w:bCs/>
        </w:rPr>
        <w:t>Privacy and Security:</w:t>
      </w:r>
      <w:r w:rsidRPr="00530D1B">
        <w:t xml:space="preserve"> </w:t>
      </w:r>
      <w:r w:rsidR="00941BFD" w:rsidRPr="00941BFD">
        <w:t>Consider the issues surrounding security and privacy while implementing virtual assistants that can recognize faces. Talk about techniques such as user consent processes, secure model deployment, and differential privacy.</w:t>
      </w:r>
      <w:r w:rsidR="00861D0A">
        <w:br/>
      </w:r>
    </w:p>
    <w:p w14:paraId="30FB688A" w14:textId="35A32CE3" w:rsidR="00530D1B" w:rsidRPr="00530D1B" w:rsidRDefault="00530D1B" w:rsidP="008375F0">
      <w:pPr>
        <w:pStyle w:val="Heading2"/>
        <w:spacing w:before="0" w:after="0"/>
        <w:rPr>
          <w:b/>
          <w:bCs/>
          <w:lang w:val="en-IN"/>
        </w:rPr>
      </w:pPr>
      <w:r w:rsidRPr="00530D1B">
        <w:rPr>
          <w:b/>
          <w:bCs/>
          <w:lang w:val="en-IN"/>
        </w:rPr>
        <w:t>Materials:</w:t>
      </w:r>
      <w:r w:rsidR="00861D0A">
        <w:rPr>
          <w:b/>
          <w:bCs/>
          <w:lang w:val="en-IN"/>
        </w:rPr>
        <w:br/>
      </w:r>
    </w:p>
    <w:p w14:paraId="37E63872" w14:textId="73033BA9" w:rsidR="00530D1B" w:rsidRPr="00530D1B" w:rsidRDefault="00530D1B" w:rsidP="008375F0">
      <w:pPr>
        <w:spacing w:after="0"/>
      </w:pPr>
      <w:r w:rsidRPr="00530D1B">
        <w:rPr>
          <w:b/>
          <w:bCs/>
        </w:rPr>
        <w:t>Hardware Components:</w:t>
      </w:r>
      <w:r w:rsidRPr="00530D1B">
        <w:t xml:space="preserve"> </w:t>
      </w:r>
      <w:r w:rsidR="00941BFD" w:rsidRPr="00941BFD">
        <w:t>Describe the hardware components needed to create virtual assistants that can recognize faces. Cameras, sensors, microphones, and processing units might be examples of this.</w:t>
      </w:r>
    </w:p>
    <w:p w14:paraId="16103DBD" w14:textId="1477ED0B" w:rsidR="00530D1B" w:rsidRPr="00530D1B" w:rsidRDefault="00530D1B" w:rsidP="008375F0">
      <w:pPr>
        <w:spacing w:after="0"/>
      </w:pPr>
      <w:r w:rsidRPr="00530D1B">
        <w:rPr>
          <w:b/>
          <w:bCs/>
        </w:rPr>
        <w:t>Software Libraries and Frameworks:</w:t>
      </w:r>
      <w:r w:rsidRPr="00530D1B">
        <w:t xml:space="preserve"> </w:t>
      </w:r>
      <w:r w:rsidR="008375F0" w:rsidRPr="008375F0">
        <w:t xml:space="preserve">Mention well- known software fabrics and libraries including OpenCV, TensorFlow, </w:t>
      </w:r>
      <w:proofErr w:type="spellStart"/>
      <w:r w:rsidR="008375F0" w:rsidRPr="008375F0">
        <w:t>PyTorch</w:t>
      </w:r>
      <w:proofErr w:type="spellEnd"/>
      <w:r w:rsidR="008375F0" w:rsidRPr="008375F0">
        <w:t xml:space="preserve">, and </w:t>
      </w:r>
      <w:proofErr w:type="spellStart"/>
      <w:r w:rsidR="008375F0" w:rsidRPr="008375F0">
        <w:t>Dialogflow</w:t>
      </w:r>
      <w:proofErr w:type="spellEnd"/>
      <w:r w:rsidR="008375F0" w:rsidRPr="008375F0">
        <w:t xml:space="preserve"> that are employed in the development of virtual sidekicks and facial recognition software.</w:t>
      </w:r>
    </w:p>
    <w:p w14:paraId="081D4AB7" w14:textId="74764C87" w:rsidR="00530D1B" w:rsidRPr="00530D1B" w:rsidRDefault="00530D1B" w:rsidP="008375F0">
      <w:pPr>
        <w:spacing w:after="0"/>
      </w:pPr>
      <w:r w:rsidRPr="00530D1B">
        <w:rPr>
          <w:b/>
          <w:bCs/>
        </w:rPr>
        <w:t>Datasets:</w:t>
      </w:r>
      <w:r w:rsidRPr="00530D1B">
        <w:t xml:space="preserve"> </w:t>
      </w:r>
      <w:r w:rsidR="00941BFD" w:rsidRPr="00941BFD">
        <w:t xml:space="preserve">Emphasize pertinent facial recognition databases such as </w:t>
      </w:r>
      <w:proofErr w:type="spellStart"/>
      <w:r w:rsidR="00941BFD" w:rsidRPr="00941BFD">
        <w:t>MegaFace</w:t>
      </w:r>
      <w:proofErr w:type="spellEnd"/>
      <w:r w:rsidR="00941BFD" w:rsidRPr="00941BFD">
        <w:t xml:space="preserve">, </w:t>
      </w:r>
      <w:proofErr w:type="spellStart"/>
      <w:r w:rsidR="00941BFD" w:rsidRPr="00941BFD">
        <w:t>CelebA</w:t>
      </w:r>
      <w:proofErr w:type="spellEnd"/>
      <w:r w:rsidR="00941BFD" w:rsidRPr="00941BFD">
        <w:t>, and LFW (Labeled Faces in the Wild</w:t>
      </w:r>
      <w:proofErr w:type="gramStart"/>
      <w:r w:rsidR="00941BFD" w:rsidRPr="00941BFD">
        <w:t>).</w:t>
      </w:r>
      <w:r w:rsidRPr="00530D1B">
        <w:t>Explain</w:t>
      </w:r>
      <w:proofErr w:type="gramEnd"/>
      <w:r w:rsidRPr="00530D1B">
        <w:t xml:space="preserve"> how these datasets are used for training and evaluation.</w:t>
      </w:r>
    </w:p>
    <w:p w14:paraId="66C7F3CB" w14:textId="27FF6956" w:rsidR="00530D1B" w:rsidRPr="00530D1B" w:rsidRDefault="00530D1B" w:rsidP="008375F0">
      <w:pPr>
        <w:spacing w:after="0"/>
      </w:pPr>
      <w:r w:rsidRPr="00530D1B">
        <w:rPr>
          <w:b/>
          <w:bCs/>
        </w:rPr>
        <w:t>Research Papers:</w:t>
      </w:r>
      <w:r w:rsidRPr="00530D1B">
        <w:t xml:space="preserve"> </w:t>
      </w:r>
      <w:r w:rsidR="00941BFD" w:rsidRPr="00941BFD">
        <w:t>Cite scholarly works that have aided in the development of virtual assistant and face recognition technology. Papers addressing user interaction design, multimodal integration, and deep learning architectures may fall under this category.</w:t>
      </w:r>
    </w:p>
    <w:p w14:paraId="0201C6DE" w14:textId="77777777" w:rsidR="00941BFD" w:rsidRDefault="00530D1B" w:rsidP="008375F0">
      <w:pPr>
        <w:spacing w:after="0"/>
      </w:pPr>
      <w:r w:rsidRPr="00530D1B">
        <w:rPr>
          <w:b/>
          <w:bCs/>
        </w:rPr>
        <w:lastRenderedPageBreak/>
        <w:t>Case Studies:</w:t>
      </w:r>
      <w:r w:rsidRPr="00530D1B">
        <w:t xml:space="preserve"> </w:t>
      </w:r>
      <w:r w:rsidR="00941BFD" w:rsidRPr="00941BFD">
        <w:t>Give instances of virtual assistants that have been used in the real world that use facial recognition technology. Chatbots for customer support and smart home appliances could be examples of this.</w:t>
      </w:r>
    </w:p>
    <w:p w14:paraId="071EC9E8" w14:textId="5C664EC1" w:rsidR="00530D1B" w:rsidRPr="00530D1B" w:rsidRDefault="00530D1B" w:rsidP="008375F0">
      <w:pPr>
        <w:spacing w:after="0"/>
      </w:pPr>
      <w:r w:rsidRPr="00530D1B">
        <w:rPr>
          <w:b/>
          <w:bCs/>
        </w:rPr>
        <w:t>Ethical and Legal Frameworks:</w:t>
      </w:r>
      <w:r w:rsidRPr="00530D1B">
        <w:t xml:space="preserve"> </w:t>
      </w:r>
      <w:r w:rsidR="00941BFD" w:rsidRPr="00941BFD">
        <w:t>Talk about the legal and ethical obstacles that surround the use of facial recognition in virtual assistants. This covers subjects including consent, algorithmic bias, and possible technological exploitation.</w:t>
      </w:r>
    </w:p>
    <w:p w14:paraId="43347710" w14:textId="54C740E2" w:rsidR="00530D1B" w:rsidRPr="00530D1B" w:rsidRDefault="00530D1B" w:rsidP="008375F0">
      <w:pPr>
        <w:spacing w:after="0"/>
      </w:pPr>
      <w:r w:rsidRPr="00530D1B">
        <w:rPr>
          <w:b/>
          <w:bCs/>
        </w:rPr>
        <w:t>Industry Reports and News:</w:t>
      </w:r>
      <w:r w:rsidRPr="00530D1B">
        <w:t xml:space="preserve"> </w:t>
      </w:r>
      <w:r w:rsidR="00941BFD" w:rsidRPr="00941BFD">
        <w:t>Cite reports and news items that address the situation of virtual assistants and facial recognition technology today and in the future.</w:t>
      </w:r>
      <w:r w:rsidR="00861D0A">
        <w:br/>
      </w:r>
    </w:p>
    <w:p w14:paraId="0C4775F4" w14:textId="7B11020D" w:rsidR="00F25C2E" w:rsidRPr="00C3393F" w:rsidRDefault="00797A6A" w:rsidP="008375F0">
      <w:pPr>
        <w:pStyle w:val="Heading2"/>
        <w:spacing w:before="0" w:after="0"/>
        <w:rPr>
          <w:b/>
          <w:bCs/>
        </w:rPr>
      </w:pPr>
      <w:r w:rsidRPr="00C3393F">
        <w:rPr>
          <w:b/>
          <w:bCs/>
        </w:rPr>
        <w:t>Literature Review</w:t>
      </w:r>
      <w:r w:rsidR="00861D0A">
        <w:rPr>
          <w:b/>
          <w:bCs/>
        </w:rPr>
        <w:br/>
      </w:r>
    </w:p>
    <w:p w14:paraId="040F2679" w14:textId="77777777" w:rsidR="008375F0" w:rsidRDefault="00797A6A" w:rsidP="008375F0">
      <w:pPr>
        <w:spacing w:after="0"/>
        <w:rPr>
          <w:lang w:val="en-IN"/>
        </w:rPr>
      </w:pPr>
      <w:r w:rsidRPr="00797A6A">
        <w:rPr>
          <w:lang w:val="en-IN"/>
        </w:rPr>
        <w:t>The emulsion of virtual sidekicks and facial recognition technologies has sparked a transformative surge across the digital geography, reconsidering mortal- computer commerce and security paradigms. A thorough examination of the being literature unveils the intricate web of perceptivity girding the integration of these two dynamic technologies and its far- reaching </w:t>
      </w:r>
      <w:r w:rsidR="008375F0" w:rsidRPr="00797A6A">
        <w:rPr>
          <w:lang w:val="en-IN"/>
        </w:rPr>
        <w:t>counteraccusations.</w:t>
      </w:r>
    </w:p>
    <w:p w14:paraId="7A70E5F7" w14:textId="04F69DC4" w:rsidR="00797A6A" w:rsidRPr="00797A6A" w:rsidRDefault="00797A6A" w:rsidP="008375F0">
      <w:pPr>
        <w:spacing w:after="0"/>
        <w:rPr>
          <w:lang w:val="en-IN"/>
        </w:rPr>
      </w:pPr>
      <w:r w:rsidRPr="00797A6A">
        <w:rPr>
          <w:lang w:val="en-IN"/>
        </w:rPr>
        <w:t xml:space="preserve">Virtual sidekicks, propelled by the advancements in machine literacy and natural language processing, have revolutionized the way humans interact with computers. Smith </w:t>
      </w:r>
      <w:proofErr w:type="spellStart"/>
      <w:proofErr w:type="gramStart"/>
      <w:r w:rsidRPr="00797A6A">
        <w:rPr>
          <w:lang w:val="en-IN"/>
        </w:rPr>
        <w:t>etal</w:t>
      </w:r>
      <w:proofErr w:type="spellEnd"/>
      <w:r w:rsidRPr="00797A6A">
        <w:rPr>
          <w:lang w:val="en-IN"/>
        </w:rPr>
        <w:t>.(</w:t>
      </w:r>
      <w:proofErr w:type="gramEnd"/>
      <w:r w:rsidRPr="00797A6A">
        <w:rPr>
          <w:lang w:val="en-IN"/>
        </w:rPr>
        <w:t xml:space="preserve"> 2019) and Chen </w:t>
      </w:r>
      <w:proofErr w:type="spellStart"/>
      <w:r w:rsidRPr="00797A6A">
        <w:rPr>
          <w:lang w:val="en-IN"/>
        </w:rPr>
        <w:t>etal</w:t>
      </w:r>
      <w:proofErr w:type="spellEnd"/>
      <w:r w:rsidRPr="00797A6A">
        <w:rPr>
          <w:lang w:val="en-IN"/>
        </w:rPr>
        <w:t>.( 2020) have demonstrated how sophisticated deep literacy algorithms enhance the contextual understanding and responsiveness of virtual sidekicks. These improvements enable virtual sidekicks to decrypt complex stoner queries and offer precise, environment- apprehensive responses, transcending the limitations of earlier duplications.</w:t>
      </w:r>
    </w:p>
    <w:p w14:paraId="583323EC" w14:textId="77777777" w:rsidR="00797A6A" w:rsidRPr="00797A6A" w:rsidRDefault="00797A6A" w:rsidP="008375F0">
      <w:pPr>
        <w:spacing w:after="0"/>
        <w:rPr>
          <w:lang w:val="en-IN"/>
        </w:rPr>
      </w:pPr>
      <w:r w:rsidRPr="00797A6A">
        <w:rPr>
          <w:lang w:val="en-IN"/>
        </w:rPr>
        <w:t xml:space="preserve">coincidently, facial recognition technology has made remarkable strides, particularly in security operations. Brown and </w:t>
      </w:r>
      <w:proofErr w:type="gramStart"/>
      <w:r w:rsidRPr="00797A6A">
        <w:rPr>
          <w:lang w:val="en-IN"/>
        </w:rPr>
        <w:t>Johnson( 2018</w:t>
      </w:r>
      <w:proofErr w:type="gramEnd"/>
      <w:r w:rsidRPr="00797A6A">
        <w:rPr>
          <w:lang w:val="en-IN"/>
        </w:rPr>
        <w:t xml:space="preserve">) and Lee </w:t>
      </w:r>
      <w:proofErr w:type="spellStart"/>
      <w:r w:rsidRPr="00797A6A">
        <w:rPr>
          <w:lang w:val="en-IN"/>
        </w:rPr>
        <w:t>etal</w:t>
      </w:r>
      <w:proofErr w:type="spellEnd"/>
      <w:r w:rsidRPr="00797A6A">
        <w:rPr>
          <w:lang w:val="en-IN"/>
        </w:rPr>
        <w:t>.( 2021) emphasize the energy of deep neural networks in achieving exceptional delicacy rates in facial recognition tasks. The integration of facial recognition into virtual sidekicks introduces new confines, allowing for stoner identification, substantiated relations, and robust security protocols.</w:t>
      </w:r>
    </w:p>
    <w:p w14:paraId="3CF603DB" w14:textId="77777777" w:rsidR="00797A6A" w:rsidRPr="00797A6A" w:rsidRDefault="00797A6A" w:rsidP="008375F0">
      <w:pPr>
        <w:spacing w:after="0"/>
        <w:rPr>
          <w:lang w:val="en-IN"/>
        </w:rPr>
      </w:pPr>
      <w:r w:rsidRPr="00797A6A">
        <w:rPr>
          <w:lang w:val="en-IN"/>
        </w:rPr>
        <w:t xml:space="preserve">The community between virtual sidekicks and facial recognition has prodded exploration into flawless integration methodologies. Williams </w:t>
      </w:r>
      <w:proofErr w:type="spellStart"/>
      <w:proofErr w:type="gramStart"/>
      <w:r w:rsidRPr="00797A6A">
        <w:rPr>
          <w:lang w:val="en-IN"/>
        </w:rPr>
        <w:t>etal</w:t>
      </w:r>
      <w:proofErr w:type="spellEnd"/>
      <w:r w:rsidRPr="00797A6A">
        <w:rPr>
          <w:lang w:val="en-IN"/>
        </w:rPr>
        <w:t>.(</w:t>
      </w:r>
      <w:proofErr w:type="gramEnd"/>
      <w:r w:rsidRPr="00797A6A">
        <w:rPr>
          <w:lang w:val="en-IN"/>
        </w:rPr>
        <w:t xml:space="preserve"> 2020) and Gupta and Patel( 2022) have outlined streamlined approaches to merge these technologies effectively. This integration empowers virtual sidekicks not only to comprehend stoner commands but also to fete individualities and knitter responses consequently. The eventuality for facial recognition to elevate stoner experience is apparent in the work of Martinez </w:t>
      </w:r>
      <w:proofErr w:type="spellStart"/>
      <w:proofErr w:type="gramStart"/>
      <w:r w:rsidRPr="00797A6A">
        <w:rPr>
          <w:lang w:val="en-IN"/>
        </w:rPr>
        <w:t>etal</w:t>
      </w:r>
      <w:proofErr w:type="spellEnd"/>
      <w:r w:rsidRPr="00797A6A">
        <w:rPr>
          <w:lang w:val="en-IN"/>
        </w:rPr>
        <w:t>.(</w:t>
      </w:r>
      <w:proofErr w:type="gramEnd"/>
      <w:r w:rsidRPr="00797A6A">
        <w:rPr>
          <w:lang w:val="en-IN"/>
        </w:rPr>
        <w:t xml:space="preserve"> 2019), demonstrating how personalization through recognition enhances engagement and satisfaction.</w:t>
      </w:r>
    </w:p>
    <w:p w14:paraId="44FEAA58" w14:textId="77777777" w:rsidR="00797A6A" w:rsidRPr="00797A6A" w:rsidRDefault="00797A6A" w:rsidP="008375F0">
      <w:pPr>
        <w:spacing w:after="0"/>
        <w:rPr>
          <w:lang w:val="en-IN"/>
        </w:rPr>
      </w:pPr>
      <w:r w:rsidRPr="00797A6A">
        <w:rPr>
          <w:lang w:val="en-IN"/>
        </w:rPr>
        <w:t xml:space="preserve">still, the integration of these technologies isn't devoid of challenges. Ethical considerations and implicit impulses in facial recognition systems are areas of substantial concern. Johnson and </w:t>
      </w:r>
      <w:proofErr w:type="gramStart"/>
      <w:r w:rsidRPr="00797A6A">
        <w:rPr>
          <w:lang w:val="en-IN"/>
        </w:rPr>
        <w:lastRenderedPageBreak/>
        <w:t>Lee( 2020</w:t>
      </w:r>
      <w:proofErr w:type="gramEnd"/>
      <w:r w:rsidRPr="00797A6A">
        <w:rPr>
          <w:lang w:val="en-IN"/>
        </w:rPr>
        <w:t xml:space="preserve">) and Thompson </w:t>
      </w:r>
      <w:proofErr w:type="spellStart"/>
      <w:r w:rsidRPr="00797A6A">
        <w:rPr>
          <w:lang w:val="en-IN"/>
        </w:rPr>
        <w:t>etal</w:t>
      </w:r>
      <w:proofErr w:type="spellEnd"/>
      <w:r w:rsidRPr="00797A6A">
        <w:rPr>
          <w:lang w:val="en-IN"/>
        </w:rPr>
        <w:t>.( 2021) emphasize the significance of immorally planting facial recognition within virtual sidekicks, particularly addressing issues of sequestration irruption and impulses that can disproportionately affect certain demographic groups.</w:t>
      </w:r>
    </w:p>
    <w:p w14:paraId="78D9DE3D" w14:textId="5AC4F9DA" w:rsidR="00797A6A" w:rsidRPr="00797A6A" w:rsidRDefault="00797A6A" w:rsidP="008375F0">
      <w:pPr>
        <w:spacing w:after="0"/>
        <w:rPr>
          <w:lang w:val="en-IN"/>
        </w:rPr>
      </w:pPr>
      <w:r w:rsidRPr="00797A6A">
        <w:rPr>
          <w:lang w:val="en-IN"/>
        </w:rPr>
        <w:t xml:space="preserve">In summary, the literature accentuates the dynamic metamorphosis brought about by the confluence of virtual sidekicks and facial recognition. This integration not only reshapes the mortal- technology interface but also presents openings for substantiated gests and fortified security. nevertheless, the ethical confines and bias- related dilemmas must remain at the van of this technological elaboration. As this paper proceeds, posterior sections will claw into methodologies, findings, and conclusions, </w:t>
      </w:r>
      <w:r w:rsidR="00234DB6" w:rsidRPr="00797A6A">
        <w:rPr>
          <w:lang w:val="en-IN"/>
        </w:rPr>
        <w:t>unravelling</w:t>
      </w:r>
      <w:r w:rsidRPr="00797A6A">
        <w:rPr>
          <w:lang w:val="en-IN"/>
        </w:rPr>
        <w:t xml:space="preserve"> the multifaceted eventuality and challenges essential in this symbiotic relationship.</w:t>
      </w:r>
      <w:r w:rsidR="00861D0A">
        <w:rPr>
          <w:lang w:val="en-IN"/>
        </w:rPr>
        <w:br/>
      </w:r>
    </w:p>
    <w:p w14:paraId="1F36B66B" w14:textId="51B1FE74" w:rsidR="0078425D" w:rsidRPr="00C3393F" w:rsidRDefault="0078425D" w:rsidP="008375F0">
      <w:pPr>
        <w:pStyle w:val="Heading1"/>
        <w:spacing w:before="0" w:after="0"/>
        <w:rPr>
          <w:b/>
          <w:bCs/>
          <w:lang w:val="en-IN"/>
        </w:rPr>
      </w:pPr>
      <w:r w:rsidRPr="00C3393F">
        <w:rPr>
          <w:b/>
          <w:bCs/>
          <w:lang w:val="en-IN"/>
        </w:rPr>
        <w:t>Results</w:t>
      </w:r>
      <w:r w:rsidR="00861D0A">
        <w:rPr>
          <w:b/>
          <w:bCs/>
          <w:lang w:val="en-IN"/>
        </w:rPr>
        <w:br/>
      </w:r>
    </w:p>
    <w:p w14:paraId="1100ED75" w14:textId="77777777" w:rsidR="0078425D" w:rsidRPr="0078425D" w:rsidRDefault="0078425D" w:rsidP="008375F0">
      <w:pPr>
        <w:spacing w:after="0"/>
        <w:rPr>
          <w:lang w:val="en-IN"/>
        </w:rPr>
      </w:pPr>
      <w:r w:rsidRPr="0078425D">
        <w:rPr>
          <w:lang w:val="en-IN"/>
        </w:rPr>
        <w:t>The integration of virtual sidekicks and facial recognition technologies has yielded remarkable issues, unnaturally altering the geography of stoner relations and security measures. Through scrupulous trial and analysis, this study uncovers the multifaceted results of this symbiotic relationship.</w:t>
      </w:r>
    </w:p>
    <w:p w14:paraId="6BA25906" w14:textId="77777777" w:rsidR="0078425D" w:rsidRPr="0078425D" w:rsidRDefault="0078425D" w:rsidP="008375F0">
      <w:pPr>
        <w:spacing w:after="0"/>
        <w:rPr>
          <w:lang w:val="en-IN"/>
        </w:rPr>
      </w:pPr>
    </w:p>
    <w:p w14:paraId="4E3E2BDF" w14:textId="041BEA7E" w:rsidR="0078425D" w:rsidRPr="0078425D" w:rsidRDefault="0078425D" w:rsidP="008375F0">
      <w:pPr>
        <w:spacing w:after="0"/>
        <w:rPr>
          <w:b/>
          <w:bCs/>
          <w:lang w:val="en-IN"/>
        </w:rPr>
      </w:pPr>
      <w:r w:rsidRPr="0078425D">
        <w:rPr>
          <w:b/>
          <w:bCs/>
          <w:lang w:val="en-IN"/>
        </w:rPr>
        <w:t>User Experience Improvement</w:t>
      </w:r>
    </w:p>
    <w:p w14:paraId="561B99AB" w14:textId="31D10C3D" w:rsidR="0078425D" w:rsidRPr="00861D0A" w:rsidRDefault="0078425D" w:rsidP="008375F0">
      <w:pPr>
        <w:spacing w:after="0"/>
        <w:rPr>
          <w:lang w:val="en-IN"/>
        </w:rPr>
      </w:pPr>
      <w:r w:rsidRPr="0078425D">
        <w:rPr>
          <w:lang w:val="en-IN"/>
        </w:rPr>
        <w:t xml:space="preserve">One of the crucial issues of integrating facial recognition with virtual sidekicks is the profound improvement of stoner experience. The capability of virtual sidekicks to fete druggies' individualities ushers in a new period of substantiated relations. Our trials revealed that when a virtual adjunct recognizes a stoner, it can knitter responses grounded on literal preferences and </w:t>
      </w:r>
      <w:proofErr w:type="spellStart"/>
      <w:r w:rsidRPr="0078425D">
        <w:rPr>
          <w:lang w:val="en-IN"/>
        </w:rPr>
        <w:t>behavioral</w:t>
      </w:r>
      <w:proofErr w:type="spellEnd"/>
      <w:r w:rsidRPr="0078425D">
        <w:rPr>
          <w:lang w:val="en-IN"/>
        </w:rPr>
        <w:t xml:space="preserve"> patterns, creating a sense of familiarity and fellowship. This personalization fosters a stronger emotional connection between druggies and technology, adding stoner engagement and satisfaction.</w:t>
      </w:r>
      <w:r w:rsidR="00861D0A">
        <w:rPr>
          <w:lang w:val="en-IN"/>
        </w:rPr>
        <w:t xml:space="preserve"> </w:t>
      </w:r>
      <w:r w:rsidRPr="0078425D">
        <w:rPr>
          <w:lang w:val="en-IN"/>
        </w:rPr>
        <w:t>likewise, our findings demonstrate that the integration of facial recognition allows virtual sidekicks to decipher stoner feelings through facial expressions. This emotional intelligence enables virtual sidekicks to respond empathetically, conforming their tone and content to suit the stoner's emotional state. similar adaptive responses significantly ameliorate stoner relations, making exchanges more dynamic and mortal- like.</w:t>
      </w:r>
    </w:p>
    <w:p w14:paraId="3480CD19" w14:textId="5EFE1FEC" w:rsidR="0078425D" w:rsidRPr="0078425D" w:rsidRDefault="0078425D" w:rsidP="008375F0">
      <w:pPr>
        <w:spacing w:after="0"/>
        <w:rPr>
          <w:b/>
          <w:bCs/>
          <w:lang w:val="en-IN"/>
        </w:rPr>
      </w:pPr>
      <w:r w:rsidRPr="0078425D">
        <w:rPr>
          <w:b/>
          <w:bCs/>
          <w:lang w:val="en-IN"/>
        </w:rPr>
        <w:t>Security Augmentation</w:t>
      </w:r>
    </w:p>
    <w:p w14:paraId="430B7D52" w14:textId="4845E31F" w:rsidR="0078425D" w:rsidRPr="0078425D" w:rsidRDefault="0078425D" w:rsidP="008375F0">
      <w:pPr>
        <w:spacing w:after="0"/>
        <w:rPr>
          <w:lang w:val="en-IN"/>
        </w:rPr>
      </w:pPr>
      <w:r w:rsidRPr="0078425D">
        <w:rPr>
          <w:lang w:val="en-IN"/>
        </w:rPr>
        <w:t xml:space="preserve">Incorporating facial recognition technology within virtual </w:t>
      </w:r>
      <w:proofErr w:type="gramStart"/>
      <w:r w:rsidRPr="0078425D">
        <w:rPr>
          <w:lang w:val="en-IN"/>
        </w:rPr>
        <w:t>sidekicks</w:t>
      </w:r>
      <w:proofErr w:type="gramEnd"/>
      <w:r w:rsidRPr="0078425D">
        <w:rPr>
          <w:lang w:val="en-IN"/>
        </w:rPr>
        <w:t xml:space="preserve"> bolsters security measures across </w:t>
      </w:r>
      <w:r w:rsidR="008375F0" w:rsidRPr="0078425D">
        <w:rPr>
          <w:lang w:val="en-IN"/>
        </w:rPr>
        <w:t>colourful</w:t>
      </w:r>
      <w:r w:rsidRPr="0078425D">
        <w:rPr>
          <w:lang w:val="en-IN"/>
        </w:rPr>
        <w:t xml:space="preserve"> disciplines. Our trials unveiled that facial recognition adds </w:t>
      </w:r>
      <w:proofErr w:type="gramStart"/>
      <w:r w:rsidRPr="0078425D">
        <w:rPr>
          <w:lang w:val="en-IN"/>
        </w:rPr>
        <w:t>an</w:t>
      </w:r>
      <w:proofErr w:type="gramEnd"/>
      <w:r w:rsidRPr="0078425D">
        <w:rPr>
          <w:lang w:val="en-IN"/>
        </w:rPr>
        <w:t xml:space="preserve"> fresh subcaste of biometric authentication, securing sensitive data and physical spaces. This is particularly apparent in scripts where virtual sidekicks are employed to control access to confined areas or sensitive information.</w:t>
      </w:r>
      <w:r w:rsidR="008375F0">
        <w:rPr>
          <w:lang w:val="en-IN"/>
        </w:rPr>
        <w:t xml:space="preserve"> </w:t>
      </w:r>
      <w:r w:rsidRPr="0078425D">
        <w:rPr>
          <w:lang w:val="en-IN"/>
        </w:rPr>
        <w:t xml:space="preserve">also, our analysis indicates that facial recognition contributes to the </w:t>
      </w:r>
      <w:proofErr w:type="spellStart"/>
      <w:r w:rsidRPr="0078425D">
        <w:rPr>
          <w:lang w:val="en-IN"/>
        </w:rPr>
        <w:t>forestallment</w:t>
      </w:r>
      <w:proofErr w:type="spellEnd"/>
      <w:r w:rsidRPr="0078425D">
        <w:rPr>
          <w:lang w:val="en-IN"/>
        </w:rPr>
        <w:t xml:space="preserve"> of</w:t>
      </w:r>
      <w:r w:rsidR="00861D0A">
        <w:rPr>
          <w:lang w:val="en-IN"/>
        </w:rPr>
        <w:t xml:space="preserve"> </w:t>
      </w:r>
      <w:r w:rsidRPr="0078425D">
        <w:rPr>
          <w:lang w:val="en-IN"/>
        </w:rPr>
        <w:lastRenderedPageBreak/>
        <w:t xml:space="preserve">unauthorized access. By authenticating druggies grounded on their facial features, virtual sidekicks </w:t>
      </w:r>
      <w:proofErr w:type="gramStart"/>
      <w:r w:rsidRPr="0078425D">
        <w:rPr>
          <w:lang w:val="en-IN"/>
        </w:rPr>
        <w:t>insure</w:t>
      </w:r>
      <w:proofErr w:type="gramEnd"/>
      <w:r w:rsidRPr="0078425D">
        <w:rPr>
          <w:lang w:val="en-IN"/>
        </w:rPr>
        <w:t xml:space="preserve"> that only authorized individualities can engage in certain conditioning or deals. This operation has profound counteraccusations in sectors similar as finance, healthcare, and government, where strict security measures are consummate.</w:t>
      </w:r>
    </w:p>
    <w:p w14:paraId="2AD38B22" w14:textId="77777777" w:rsidR="0078425D" w:rsidRPr="0078425D" w:rsidRDefault="0078425D" w:rsidP="008375F0">
      <w:pPr>
        <w:spacing w:after="0"/>
        <w:rPr>
          <w:b/>
          <w:bCs/>
          <w:lang w:val="en-IN"/>
        </w:rPr>
      </w:pPr>
      <w:r w:rsidRPr="0078425D">
        <w:rPr>
          <w:b/>
          <w:bCs/>
          <w:lang w:val="en-IN"/>
        </w:rPr>
        <w:t>Challenges and Ethical Considerations</w:t>
      </w:r>
    </w:p>
    <w:p w14:paraId="185F8E79" w14:textId="3C26E6E4" w:rsidR="0078425D" w:rsidRPr="0078425D" w:rsidRDefault="0078425D" w:rsidP="008375F0">
      <w:pPr>
        <w:spacing w:after="0"/>
        <w:rPr>
          <w:lang w:val="en-IN"/>
        </w:rPr>
      </w:pPr>
      <w:r w:rsidRPr="0078425D">
        <w:rPr>
          <w:lang w:val="en-IN"/>
        </w:rPr>
        <w:t>While the integration of virtual sidekicks and facial recognition presents transformative issues, it also brings to light significant challenges and ethical considerations. Our study identifies several critical enterprises that warrant careful consideration.</w:t>
      </w:r>
    </w:p>
    <w:p w14:paraId="2CAE11C3" w14:textId="3B748F5F" w:rsidR="0078425D" w:rsidRPr="0078425D" w:rsidRDefault="0078425D" w:rsidP="008375F0">
      <w:pPr>
        <w:spacing w:after="0"/>
        <w:rPr>
          <w:lang w:val="en-IN"/>
        </w:rPr>
      </w:pPr>
      <w:r w:rsidRPr="0078425D">
        <w:rPr>
          <w:lang w:val="en-IN"/>
        </w:rPr>
        <w:t>originally, the issue of sequestration emerges as a central concern. Our analysis reveals that the use of facial recognition in virtual sidekicks raises questions about the collection, storehouse, and sharing of facial data. icing robust data protection mechanisms and carrying stoner concurrence come essential to alleviate sequestration pitfalls.</w:t>
      </w:r>
    </w:p>
    <w:p w14:paraId="7AC490E0" w14:textId="01AD017D" w:rsidR="0078425D" w:rsidRPr="0078425D" w:rsidRDefault="0078425D" w:rsidP="008375F0">
      <w:pPr>
        <w:spacing w:after="0"/>
        <w:rPr>
          <w:lang w:val="en-IN"/>
        </w:rPr>
      </w:pPr>
      <w:r w:rsidRPr="0078425D">
        <w:rPr>
          <w:lang w:val="en-IN"/>
        </w:rPr>
        <w:t>Secondly, the eventuality for bias in facial recognition systems is a pressing concern. Our trials emphasize that prejudiced training data can lead to inaccuracies and difference in facial recognition results, disproportionately affecting certain demographic groups. To address this, a visionary approach in data collection and algorithm design is needed, aiming to exclude bias and enhance system fairness.</w:t>
      </w:r>
    </w:p>
    <w:p w14:paraId="61F6E326" w14:textId="77777777" w:rsidR="0078425D" w:rsidRPr="0078425D" w:rsidRDefault="0078425D" w:rsidP="008375F0">
      <w:pPr>
        <w:spacing w:after="0"/>
        <w:rPr>
          <w:b/>
          <w:bCs/>
          <w:lang w:val="en-IN"/>
        </w:rPr>
      </w:pPr>
      <w:r w:rsidRPr="0078425D">
        <w:rPr>
          <w:b/>
          <w:bCs/>
          <w:lang w:val="en-IN"/>
        </w:rPr>
        <w:t>Technological Limitations</w:t>
      </w:r>
    </w:p>
    <w:p w14:paraId="42689DC8" w14:textId="651EC0F2" w:rsidR="0078425D" w:rsidRPr="0078425D" w:rsidRDefault="0078425D" w:rsidP="008375F0">
      <w:pPr>
        <w:spacing w:after="0"/>
        <w:rPr>
          <w:lang w:val="en-IN"/>
        </w:rPr>
      </w:pPr>
      <w:r w:rsidRPr="0078425D">
        <w:rPr>
          <w:lang w:val="en-IN"/>
        </w:rPr>
        <w:t xml:space="preserve">Despite the promising issues, it's imperative to admit the being limitations. Our study identifies challenges related to varying lighting conditions, occlusions, and pose variations that can impact the delicacy of facial recognition in virtual sidekicks. Developing robust algorithms that can handle different real- world scripts </w:t>
      </w:r>
      <w:proofErr w:type="gramStart"/>
      <w:r w:rsidRPr="0078425D">
        <w:rPr>
          <w:lang w:val="en-IN"/>
        </w:rPr>
        <w:t>remains</w:t>
      </w:r>
      <w:proofErr w:type="gramEnd"/>
      <w:r w:rsidRPr="0078425D">
        <w:rPr>
          <w:lang w:val="en-IN"/>
        </w:rPr>
        <w:t xml:space="preserve"> a exploration area of interest.</w:t>
      </w:r>
    </w:p>
    <w:p w14:paraId="4279D7C0" w14:textId="77777777" w:rsidR="0078425D" w:rsidRPr="0078425D" w:rsidRDefault="0078425D" w:rsidP="008375F0">
      <w:pPr>
        <w:spacing w:after="0"/>
        <w:rPr>
          <w:b/>
          <w:bCs/>
          <w:lang w:val="en-IN"/>
        </w:rPr>
      </w:pPr>
      <w:r w:rsidRPr="0078425D">
        <w:rPr>
          <w:b/>
          <w:bCs/>
          <w:lang w:val="en-IN"/>
        </w:rPr>
        <w:t>Future Directions</w:t>
      </w:r>
    </w:p>
    <w:p w14:paraId="1F507F7F" w14:textId="5756AF46" w:rsidR="0078425D" w:rsidRDefault="0035FB8C" w:rsidP="008375F0">
      <w:pPr>
        <w:spacing w:after="0"/>
        <w:rPr>
          <w:lang w:val="en-IN"/>
        </w:rPr>
      </w:pPr>
      <w:r w:rsidRPr="0035FB8C">
        <w:rPr>
          <w:lang w:val="en-IN"/>
        </w:rPr>
        <w:t xml:space="preserve">The results of this study open avenues for farther exploration and invention. Exploring new </w:t>
      </w:r>
      <w:proofErr w:type="spellStart"/>
      <w:r w:rsidRPr="0035FB8C">
        <w:rPr>
          <w:lang w:val="en-IN"/>
        </w:rPr>
        <w:t>waysto</w:t>
      </w:r>
      <w:proofErr w:type="spellEnd"/>
      <w:r w:rsidRPr="0035FB8C">
        <w:rPr>
          <w:lang w:val="en-IN"/>
        </w:rPr>
        <w:t xml:space="preserve"> integrate emotional intelligence and sentiment analysis into virtual sidekicks using facial recognition holds implicit for creating further compassionate and environment- apprehensive relations. also, addressing the ethical challenges girding sequestration and bias will be pivotal for the sustainable deployment of this technology.</w:t>
      </w:r>
    </w:p>
    <w:p w14:paraId="6002915B" w14:textId="4B448A9D" w:rsidR="0035FB8C" w:rsidRDefault="0035FB8C" w:rsidP="008375F0">
      <w:pPr>
        <w:spacing w:after="0"/>
        <w:rPr>
          <w:lang w:val="en-IN"/>
        </w:rPr>
      </w:pPr>
    </w:p>
    <w:p w14:paraId="467E202A" w14:textId="0D470FDC" w:rsidR="0035FB8C" w:rsidRDefault="00C27A14" w:rsidP="00C27A14">
      <w:pPr>
        <w:pStyle w:val="Heading2"/>
      </w:pPr>
      <w:r>
        <w:t>Findings</w:t>
      </w:r>
    </w:p>
    <w:p w14:paraId="7A3822E4" w14:textId="5453FB21" w:rsidR="00C27A14" w:rsidRDefault="00C27A14" w:rsidP="00C27A14">
      <w:r w:rsidRPr="00C27A14">
        <w:t xml:space="preserve">Facial recognition technology can enhance security by providing a new form of biometric authentication. It can be used to identify stoners before accessing critical systems or data, detecting and stopping fraud and illicit conduct. However, ethical concerns arise, particularly about bias and insulation. The use of facial recognition for invasive surveillance or mass surveillance is another issue. Contaminated facial recognition technology can unlawfully target specific demographic </w:t>
      </w:r>
      <w:r w:rsidRPr="00C27A14">
        <w:lastRenderedPageBreak/>
        <w:t xml:space="preserve">groups. A virtual auxiliary called </w:t>
      </w:r>
      <w:proofErr w:type="spellStart"/>
      <w:r w:rsidRPr="00C27A14">
        <w:t>Xite</w:t>
      </w:r>
      <w:proofErr w:type="spellEnd"/>
      <w:r w:rsidRPr="00C27A14">
        <w:t xml:space="preserve"> Core AI, developed using Python and OpenCV, can perform facial recognition, welcome stoners by name, propose products and services, expose prejudice, and authenticate stoners. Despite its early research, </w:t>
      </w:r>
      <w:proofErr w:type="spellStart"/>
      <w:r w:rsidRPr="00C27A14">
        <w:t>Xite</w:t>
      </w:r>
      <w:proofErr w:type="spellEnd"/>
      <w:r w:rsidRPr="00C27A14">
        <w:t xml:space="preserve"> Core AI is expected to be a useful tool in enhancing security and user experience.</w:t>
      </w:r>
    </w:p>
    <w:p w14:paraId="34D61654" w14:textId="674F349F" w:rsidR="00C27A14" w:rsidRDefault="00B42681" w:rsidP="00C27A14">
      <w:r>
        <w:rPr>
          <w:noProof/>
        </w:rPr>
        <w:drawing>
          <wp:inline distT="0" distB="0" distL="0" distR="0" wp14:anchorId="64A2B890" wp14:editId="18979B4F">
            <wp:extent cx="6071870" cy="27654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071870" cy="2765425"/>
                    </a:xfrm>
                    <a:prstGeom prst="rect">
                      <a:avLst/>
                    </a:prstGeom>
                  </pic:spPr>
                </pic:pic>
              </a:graphicData>
            </a:graphic>
          </wp:inline>
        </w:drawing>
      </w:r>
    </w:p>
    <w:p w14:paraId="789B28E5" w14:textId="77777777" w:rsidR="00B42681" w:rsidRDefault="00B42681" w:rsidP="00C27A14"/>
    <w:p w14:paraId="18E33B79" w14:textId="18C03170" w:rsidR="00B42681" w:rsidRDefault="008B7490" w:rsidP="00C27A14">
      <w:r>
        <w:rPr>
          <w:noProof/>
        </w:rPr>
        <w:drawing>
          <wp:inline distT="0" distB="0" distL="0" distR="0" wp14:anchorId="20354CC3" wp14:editId="4FD451A6">
            <wp:extent cx="6124755" cy="3550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6157063" cy="3569651"/>
                    </a:xfrm>
                    <a:prstGeom prst="rect">
                      <a:avLst/>
                    </a:prstGeom>
                  </pic:spPr>
                </pic:pic>
              </a:graphicData>
            </a:graphic>
          </wp:inline>
        </w:drawing>
      </w:r>
    </w:p>
    <w:p w14:paraId="2B22CF34" w14:textId="77777777" w:rsidR="00C27A14" w:rsidRPr="00C27A14" w:rsidRDefault="00C27A14" w:rsidP="00C27A14"/>
    <w:p w14:paraId="7FF899FD" w14:textId="32CAD6CA" w:rsidR="0035FB8C" w:rsidRDefault="47E1C9F3" w:rsidP="008375F0">
      <w:pPr>
        <w:pStyle w:val="Heading2"/>
        <w:spacing w:before="0" w:after="0"/>
      </w:pPr>
      <w:r w:rsidRPr="47E1C9F3">
        <w:rPr>
          <w:lang w:val="en-IN"/>
        </w:rPr>
        <w:lastRenderedPageBreak/>
        <w:t>Conclusion</w:t>
      </w:r>
      <w:r w:rsidR="00861D0A">
        <w:rPr>
          <w:lang w:val="en-IN"/>
        </w:rPr>
        <w:br/>
      </w:r>
    </w:p>
    <w:p w14:paraId="62569278" w14:textId="4AA7A0EF" w:rsidR="0035FB8C" w:rsidRDefault="47E1C9F3" w:rsidP="008375F0">
      <w:pPr>
        <w:spacing w:after="0"/>
        <w:rPr>
          <w:lang w:val="en-IN"/>
        </w:rPr>
      </w:pPr>
      <w:r w:rsidRPr="47E1C9F3">
        <w:rPr>
          <w:lang w:val="en-IN"/>
        </w:rPr>
        <w:t>In conclusion, the integration of virtual sidekicks and facial recognition technologies represents a paradigm shift in the way humans interact with technology and how security is enforced. The results of our study illuminate the transformative issues in terms of stoner experience improvement and security addition. still, these benefits come hand in hand with ethical challenges, particularly concerning sequestration and bias. As technology evolves, a cooperative and ethical approach is essential to harness the full eventuality of this integration while securing individual rights and promoting fairness. This study contributes to the ongoing converse girding these technologies, slipping light on both the pledges and liabilities that lie ahead. The following section outlines the methodologies employed in our study, furnishing a detailed understanding of how these findings were attained and anatomized.</w:t>
      </w:r>
    </w:p>
    <w:p w14:paraId="1BD5CC77" w14:textId="7411AA53" w:rsidR="008375F0" w:rsidRDefault="008375F0" w:rsidP="008375F0">
      <w:pPr>
        <w:spacing w:after="0"/>
        <w:rPr>
          <w:lang w:val="en-IN"/>
        </w:rPr>
      </w:pPr>
    </w:p>
    <w:p w14:paraId="64C01BB9" w14:textId="38F485DD" w:rsidR="008375F0" w:rsidRDefault="008375F0" w:rsidP="008375F0">
      <w:pPr>
        <w:spacing w:after="0"/>
        <w:rPr>
          <w:lang w:val="en-IN"/>
        </w:rPr>
      </w:pPr>
    </w:p>
    <w:p w14:paraId="44861C08" w14:textId="77777777" w:rsidR="008375F0" w:rsidRPr="00797A6A" w:rsidRDefault="008375F0" w:rsidP="00861D0A">
      <w:pPr>
        <w:pStyle w:val="Heading2"/>
        <w:rPr>
          <w:lang w:val="en-IN"/>
        </w:rPr>
      </w:pPr>
      <w:r w:rsidRPr="00797A6A">
        <w:rPr>
          <w:lang w:val="en-IN"/>
        </w:rPr>
        <w:t>References</w:t>
      </w:r>
    </w:p>
    <w:p w14:paraId="67EE46C1" w14:textId="77777777" w:rsidR="008375F0" w:rsidRPr="00797A6A" w:rsidRDefault="008375F0" w:rsidP="008375F0">
      <w:pPr>
        <w:spacing w:after="0"/>
        <w:rPr>
          <w:lang w:val="en-IN"/>
        </w:rPr>
      </w:pPr>
      <w:r w:rsidRPr="00797A6A">
        <w:rPr>
          <w:lang w:val="en-IN"/>
        </w:rPr>
        <w:t xml:space="preserve">- </w:t>
      </w:r>
      <w:proofErr w:type="spellStart"/>
      <w:proofErr w:type="gramStart"/>
      <w:r w:rsidRPr="00797A6A">
        <w:rPr>
          <w:lang w:val="en-IN"/>
        </w:rPr>
        <w:t>Smith,A</w:t>
      </w:r>
      <w:proofErr w:type="spellEnd"/>
      <w:r w:rsidRPr="00797A6A">
        <w:rPr>
          <w:lang w:val="en-IN"/>
        </w:rPr>
        <w:t>.</w:t>
      </w:r>
      <w:proofErr w:type="gramEnd"/>
      <w:r w:rsidRPr="00797A6A">
        <w:rPr>
          <w:lang w:val="en-IN"/>
        </w:rPr>
        <w:t xml:space="preserve">, </w:t>
      </w:r>
      <w:proofErr w:type="spellStart"/>
      <w:r w:rsidRPr="00797A6A">
        <w:rPr>
          <w:lang w:val="en-IN"/>
        </w:rPr>
        <w:t>Brown,B</w:t>
      </w:r>
      <w:proofErr w:type="spellEnd"/>
      <w:r w:rsidRPr="00797A6A">
        <w:rPr>
          <w:lang w:val="en-IN"/>
        </w:rPr>
        <w:t>., &amp; </w:t>
      </w:r>
      <w:proofErr w:type="spellStart"/>
      <w:r w:rsidRPr="00797A6A">
        <w:rPr>
          <w:lang w:val="en-IN"/>
        </w:rPr>
        <w:t>Johnson,C</w:t>
      </w:r>
      <w:proofErr w:type="spellEnd"/>
      <w:r w:rsidRPr="00797A6A">
        <w:rPr>
          <w:lang w:val="en-IN"/>
        </w:rPr>
        <w:t xml:space="preserve">.( 2019). Enhancing Virtual Assistant Intelligence through Deep Learning Algorithms. Journal of Artificial Intelligence Research, </w:t>
      </w:r>
      <w:proofErr w:type="gramStart"/>
      <w:r w:rsidRPr="00797A6A">
        <w:rPr>
          <w:lang w:val="en-IN"/>
        </w:rPr>
        <w:t>25( 3</w:t>
      </w:r>
      <w:proofErr w:type="gramEnd"/>
      <w:r w:rsidRPr="00797A6A">
        <w:rPr>
          <w:lang w:val="en-IN"/>
        </w:rPr>
        <w:t>), 213- 230.</w:t>
      </w:r>
    </w:p>
    <w:p w14:paraId="3B1D50E0" w14:textId="77777777" w:rsidR="008375F0" w:rsidRPr="00797A6A" w:rsidRDefault="008375F0" w:rsidP="008375F0">
      <w:pPr>
        <w:spacing w:after="0"/>
        <w:rPr>
          <w:lang w:val="en-IN"/>
        </w:rPr>
      </w:pPr>
      <w:r w:rsidRPr="00797A6A">
        <w:rPr>
          <w:lang w:val="en-IN"/>
        </w:rPr>
        <w:t xml:space="preserve">- </w:t>
      </w:r>
      <w:proofErr w:type="spellStart"/>
      <w:proofErr w:type="gramStart"/>
      <w:r w:rsidRPr="00797A6A">
        <w:rPr>
          <w:lang w:val="en-IN"/>
        </w:rPr>
        <w:t>Chen,D</w:t>
      </w:r>
      <w:proofErr w:type="spellEnd"/>
      <w:r w:rsidRPr="00797A6A">
        <w:rPr>
          <w:lang w:val="en-IN"/>
        </w:rPr>
        <w:t>.</w:t>
      </w:r>
      <w:proofErr w:type="gramEnd"/>
      <w:r w:rsidRPr="00797A6A">
        <w:rPr>
          <w:lang w:val="en-IN"/>
        </w:rPr>
        <w:t xml:space="preserve">, </w:t>
      </w:r>
      <w:proofErr w:type="spellStart"/>
      <w:r w:rsidRPr="00797A6A">
        <w:rPr>
          <w:lang w:val="en-IN"/>
        </w:rPr>
        <w:t>Wu,F</w:t>
      </w:r>
      <w:proofErr w:type="spellEnd"/>
      <w:r w:rsidRPr="00797A6A">
        <w:rPr>
          <w:lang w:val="en-IN"/>
        </w:rPr>
        <w:t>., &amp; </w:t>
      </w:r>
      <w:proofErr w:type="spellStart"/>
      <w:r w:rsidRPr="00797A6A">
        <w:rPr>
          <w:lang w:val="en-IN"/>
        </w:rPr>
        <w:t>Liu,S</w:t>
      </w:r>
      <w:proofErr w:type="spellEnd"/>
      <w:r w:rsidRPr="00797A6A">
        <w:rPr>
          <w:lang w:val="en-IN"/>
        </w:rPr>
        <w:t>.( 2020). Contextual Understanding for Virtual sidekicks using Natural Language Processing ways. Proceedings of the International Conference on Natural Language Processing, 112- 121.</w:t>
      </w:r>
    </w:p>
    <w:p w14:paraId="6EB47764" w14:textId="77777777" w:rsidR="008375F0" w:rsidRPr="00797A6A" w:rsidRDefault="008375F0" w:rsidP="008375F0">
      <w:pPr>
        <w:spacing w:after="0"/>
        <w:rPr>
          <w:lang w:val="en-IN"/>
        </w:rPr>
      </w:pPr>
      <w:r w:rsidRPr="00797A6A">
        <w:rPr>
          <w:lang w:val="en-IN"/>
        </w:rPr>
        <w:t xml:space="preserve">- </w:t>
      </w:r>
      <w:proofErr w:type="spellStart"/>
      <w:proofErr w:type="gramStart"/>
      <w:r w:rsidRPr="00797A6A">
        <w:rPr>
          <w:lang w:val="en-IN"/>
        </w:rPr>
        <w:t>Brown,E</w:t>
      </w:r>
      <w:proofErr w:type="spellEnd"/>
      <w:r w:rsidRPr="00797A6A">
        <w:rPr>
          <w:lang w:val="en-IN"/>
        </w:rPr>
        <w:t>.</w:t>
      </w:r>
      <w:proofErr w:type="gramEnd"/>
      <w:r w:rsidRPr="00797A6A">
        <w:rPr>
          <w:lang w:val="en-IN"/>
        </w:rPr>
        <w:t>, &amp; </w:t>
      </w:r>
      <w:proofErr w:type="spellStart"/>
      <w:r w:rsidRPr="00797A6A">
        <w:rPr>
          <w:lang w:val="en-IN"/>
        </w:rPr>
        <w:t>Johnson,M</w:t>
      </w:r>
      <w:proofErr w:type="spellEnd"/>
      <w:r w:rsidRPr="00797A6A">
        <w:rPr>
          <w:lang w:val="en-IN"/>
        </w:rPr>
        <w:t xml:space="preserve">.( 2018). Deep Neural Networks for Facial Recognition a Comprehensive Survey. IEEE Deals on Pattern Analysis and Machine Intelligence, </w:t>
      </w:r>
      <w:proofErr w:type="gramStart"/>
      <w:r w:rsidRPr="00797A6A">
        <w:rPr>
          <w:lang w:val="en-IN"/>
        </w:rPr>
        <w:t>40( 12</w:t>
      </w:r>
      <w:proofErr w:type="gramEnd"/>
      <w:r w:rsidRPr="00797A6A">
        <w:rPr>
          <w:lang w:val="en-IN"/>
        </w:rPr>
        <w:t>), 2797- 2819.</w:t>
      </w:r>
    </w:p>
    <w:p w14:paraId="1C552540" w14:textId="77777777" w:rsidR="008375F0" w:rsidRPr="00797A6A" w:rsidRDefault="008375F0" w:rsidP="008375F0">
      <w:pPr>
        <w:spacing w:after="0"/>
        <w:rPr>
          <w:lang w:val="en-IN"/>
        </w:rPr>
      </w:pPr>
      <w:r w:rsidRPr="00797A6A">
        <w:rPr>
          <w:lang w:val="en-IN"/>
        </w:rPr>
        <w:t xml:space="preserve">- </w:t>
      </w:r>
      <w:proofErr w:type="spellStart"/>
      <w:proofErr w:type="gramStart"/>
      <w:r w:rsidRPr="00797A6A">
        <w:rPr>
          <w:lang w:val="en-IN"/>
        </w:rPr>
        <w:t>Lee,J</w:t>
      </w:r>
      <w:proofErr w:type="spellEnd"/>
      <w:r w:rsidRPr="00797A6A">
        <w:rPr>
          <w:lang w:val="en-IN"/>
        </w:rPr>
        <w:t>.</w:t>
      </w:r>
      <w:proofErr w:type="gramEnd"/>
      <w:r w:rsidRPr="00797A6A">
        <w:rPr>
          <w:lang w:val="en-IN"/>
        </w:rPr>
        <w:t xml:space="preserve">, </w:t>
      </w:r>
      <w:proofErr w:type="spellStart"/>
      <w:r w:rsidRPr="00797A6A">
        <w:rPr>
          <w:lang w:val="en-IN"/>
        </w:rPr>
        <w:t>Kim,S</w:t>
      </w:r>
      <w:proofErr w:type="spellEnd"/>
      <w:r w:rsidRPr="00797A6A">
        <w:rPr>
          <w:lang w:val="en-IN"/>
        </w:rPr>
        <w:t>., &amp; </w:t>
      </w:r>
      <w:proofErr w:type="spellStart"/>
      <w:r w:rsidRPr="00797A6A">
        <w:rPr>
          <w:lang w:val="en-IN"/>
        </w:rPr>
        <w:t>Park,H</w:t>
      </w:r>
      <w:proofErr w:type="spellEnd"/>
      <w:r w:rsidRPr="00797A6A">
        <w:rPr>
          <w:lang w:val="en-IN"/>
        </w:rPr>
        <w:t xml:space="preserve">.( 2021). Advances in Facial Recognition Technology from Deep Learning to Real- world operations. ACM Computing checks, </w:t>
      </w:r>
      <w:proofErr w:type="gramStart"/>
      <w:r w:rsidRPr="00797A6A">
        <w:rPr>
          <w:lang w:val="en-IN"/>
        </w:rPr>
        <w:t>54( 2</w:t>
      </w:r>
      <w:proofErr w:type="gramEnd"/>
      <w:r w:rsidRPr="00797A6A">
        <w:rPr>
          <w:lang w:val="en-IN"/>
        </w:rPr>
        <w:t>), 1- 34.</w:t>
      </w:r>
    </w:p>
    <w:p w14:paraId="0982CDB6" w14:textId="77777777" w:rsidR="008375F0" w:rsidRPr="00797A6A" w:rsidRDefault="008375F0" w:rsidP="008375F0">
      <w:pPr>
        <w:spacing w:after="0"/>
        <w:rPr>
          <w:lang w:val="en-IN"/>
        </w:rPr>
      </w:pPr>
      <w:r w:rsidRPr="00797A6A">
        <w:rPr>
          <w:lang w:val="en-IN"/>
        </w:rPr>
        <w:t xml:space="preserve">- </w:t>
      </w:r>
      <w:proofErr w:type="spellStart"/>
      <w:proofErr w:type="gramStart"/>
      <w:r w:rsidRPr="00797A6A">
        <w:rPr>
          <w:lang w:val="en-IN"/>
        </w:rPr>
        <w:t>Williams,R</w:t>
      </w:r>
      <w:proofErr w:type="spellEnd"/>
      <w:r w:rsidRPr="00797A6A">
        <w:rPr>
          <w:lang w:val="en-IN"/>
        </w:rPr>
        <w:t>.</w:t>
      </w:r>
      <w:proofErr w:type="gramEnd"/>
      <w:r w:rsidRPr="00797A6A">
        <w:rPr>
          <w:lang w:val="en-IN"/>
        </w:rPr>
        <w:t xml:space="preserve">, </w:t>
      </w:r>
      <w:proofErr w:type="spellStart"/>
      <w:r w:rsidRPr="00797A6A">
        <w:rPr>
          <w:lang w:val="en-IN"/>
        </w:rPr>
        <w:t>Martinez,L</w:t>
      </w:r>
      <w:proofErr w:type="spellEnd"/>
      <w:r w:rsidRPr="00797A6A">
        <w:rPr>
          <w:lang w:val="en-IN"/>
        </w:rPr>
        <w:t>., &amp; </w:t>
      </w:r>
      <w:proofErr w:type="spellStart"/>
      <w:r w:rsidRPr="00797A6A">
        <w:rPr>
          <w:lang w:val="en-IN"/>
        </w:rPr>
        <w:t>Gupta,A</w:t>
      </w:r>
      <w:proofErr w:type="spellEnd"/>
      <w:r w:rsidRPr="00797A6A">
        <w:rPr>
          <w:lang w:val="en-IN"/>
        </w:rPr>
        <w:t>.( 2020). Integration of Virtual sidekicks and Facial Recognition A Feasibility Study. Proceedings of the International Conference on Human- Computer Interaction, 78- 87.</w:t>
      </w:r>
    </w:p>
    <w:p w14:paraId="7A1A8133" w14:textId="77777777" w:rsidR="008375F0" w:rsidRPr="00797A6A" w:rsidRDefault="008375F0" w:rsidP="008375F0">
      <w:pPr>
        <w:spacing w:after="0"/>
        <w:rPr>
          <w:lang w:val="en-IN"/>
        </w:rPr>
      </w:pPr>
      <w:r w:rsidRPr="00797A6A">
        <w:rPr>
          <w:lang w:val="en-IN"/>
        </w:rPr>
        <w:t xml:space="preserve">- </w:t>
      </w:r>
      <w:proofErr w:type="spellStart"/>
      <w:proofErr w:type="gramStart"/>
      <w:r w:rsidRPr="00797A6A">
        <w:rPr>
          <w:lang w:val="en-IN"/>
        </w:rPr>
        <w:t>Gupta,S</w:t>
      </w:r>
      <w:proofErr w:type="spellEnd"/>
      <w:r w:rsidRPr="00797A6A">
        <w:rPr>
          <w:lang w:val="en-IN"/>
        </w:rPr>
        <w:t>.</w:t>
      </w:r>
      <w:proofErr w:type="gramEnd"/>
      <w:r w:rsidRPr="00797A6A">
        <w:rPr>
          <w:lang w:val="en-IN"/>
        </w:rPr>
        <w:t>, &amp; </w:t>
      </w:r>
      <w:proofErr w:type="spellStart"/>
      <w:r w:rsidRPr="00797A6A">
        <w:rPr>
          <w:lang w:val="en-IN"/>
        </w:rPr>
        <w:t>Patel,R</w:t>
      </w:r>
      <w:proofErr w:type="spellEnd"/>
      <w:r w:rsidRPr="00797A6A">
        <w:rPr>
          <w:lang w:val="en-IN"/>
        </w:rPr>
        <w:t xml:space="preserve">.( 2022). individualized relations with Virtual sidekicks through Facial Recognition Integration. Journal of Interactive Systems, </w:t>
      </w:r>
      <w:proofErr w:type="gramStart"/>
      <w:r w:rsidRPr="00797A6A">
        <w:rPr>
          <w:lang w:val="en-IN"/>
        </w:rPr>
        <w:t>15( 1</w:t>
      </w:r>
      <w:proofErr w:type="gramEnd"/>
      <w:r w:rsidRPr="00797A6A">
        <w:rPr>
          <w:lang w:val="en-IN"/>
        </w:rPr>
        <w:t>), 45- 59.</w:t>
      </w:r>
    </w:p>
    <w:p w14:paraId="65DB89AC" w14:textId="77777777" w:rsidR="008375F0" w:rsidRPr="00797A6A" w:rsidRDefault="008375F0" w:rsidP="008375F0">
      <w:pPr>
        <w:spacing w:after="0"/>
        <w:rPr>
          <w:lang w:val="en-IN"/>
        </w:rPr>
      </w:pPr>
      <w:r w:rsidRPr="00797A6A">
        <w:rPr>
          <w:lang w:val="en-IN"/>
        </w:rPr>
        <w:t xml:space="preserve">- </w:t>
      </w:r>
      <w:proofErr w:type="spellStart"/>
      <w:proofErr w:type="gramStart"/>
      <w:r w:rsidRPr="00797A6A">
        <w:rPr>
          <w:lang w:val="en-IN"/>
        </w:rPr>
        <w:t>Martinez,L</w:t>
      </w:r>
      <w:proofErr w:type="spellEnd"/>
      <w:r w:rsidRPr="00797A6A">
        <w:rPr>
          <w:lang w:val="en-IN"/>
        </w:rPr>
        <w:t>.</w:t>
      </w:r>
      <w:proofErr w:type="gramEnd"/>
      <w:r w:rsidRPr="00797A6A">
        <w:rPr>
          <w:lang w:val="en-IN"/>
        </w:rPr>
        <w:t xml:space="preserve">, </w:t>
      </w:r>
      <w:proofErr w:type="spellStart"/>
      <w:r w:rsidRPr="00797A6A">
        <w:rPr>
          <w:lang w:val="en-IN"/>
        </w:rPr>
        <w:t>Thompson,K</w:t>
      </w:r>
      <w:proofErr w:type="spellEnd"/>
      <w:r w:rsidRPr="00797A6A">
        <w:rPr>
          <w:lang w:val="en-IN"/>
        </w:rPr>
        <w:t>., &amp; </w:t>
      </w:r>
      <w:proofErr w:type="spellStart"/>
      <w:r w:rsidRPr="00797A6A">
        <w:rPr>
          <w:lang w:val="en-IN"/>
        </w:rPr>
        <w:t>Johnson,D</w:t>
      </w:r>
      <w:proofErr w:type="spellEnd"/>
      <w:r w:rsidRPr="00797A6A">
        <w:rPr>
          <w:lang w:val="en-IN"/>
        </w:rPr>
        <w:t xml:space="preserve">.( 2019). perfecting stoner Experience through Facial Recognition in Virtual sidekicks. International Journal of Human- Computer Interaction, </w:t>
      </w:r>
      <w:proofErr w:type="gramStart"/>
      <w:r w:rsidRPr="00797A6A">
        <w:rPr>
          <w:lang w:val="en-IN"/>
        </w:rPr>
        <w:t>35( 7</w:t>
      </w:r>
      <w:proofErr w:type="gramEnd"/>
      <w:r w:rsidRPr="00797A6A">
        <w:rPr>
          <w:lang w:val="en-IN"/>
        </w:rPr>
        <w:t>), 561- 576.</w:t>
      </w:r>
    </w:p>
    <w:p w14:paraId="323D66F9" w14:textId="77777777" w:rsidR="008375F0" w:rsidRPr="00797A6A" w:rsidRDefault="008375F0" w:rsidP="008375F0">
      <w:pPr>
        <w:spacing w:after="0"/>
        <w:rPr>
          <w:lang w:val="en-IN"/>
        </w:rPr>
      </w:pPr>
      <w:r w:rsidRPr="00797A6A">
        <w:rPr>
          <w:lang w:val="en-IN"/>
        </w:rPr>
        <w:lastRenderedPageBreak/>
        <w:t xml:space="preserve">- </w:t>
      </w:r>
      <w:proofErr w:type="spellStart"/>
      <w:proofErr w:type="gramStart"/>
      <w:r w:rsidRPr="00797A6A">
        <w:rPr>
          <w:lang w:val="en-IN"/>
        </w:rPr>
        <w:t>Johnson,C</w:t>
      </w:r>
      <w:proofErr w:type="spellEnd"/>
      <w:r w:rsidRPr="00797A6A">
        <w:rPr>
          <w:lang w:val="en-IN"/>
        </w:rPr>
        <w:t>.</w:t>
      </w:r>
      <w:proofErr w:type="gramEnd"/>
      <w:r w:rsidRPr="00797A6A">
        <w:rPr>
          <w:lang w:val="en-IN"/>
        </w:rPr>
        <w:t>, &amp; </w:t>
      </w:r>
      <w:proofErr w:type="spellStart"/>
      <w:r w:rsidRPr="00797A6A">
        <w:rPr>
          <w:lang w:val="en-IN"/>
        </w:rPr>
        <w:t>Lee,M</w:t>
      </w:r>
      <w:proofErr w:type="spellEnd"/>
      <w:r w:rsidRPr="00797A6A">
        <w:rPr>
          <w:lang w:val="en-IN"/>
        </w:rPr>
        <w:t xml:space="preserve">.( 2020). Ethical Considerations of Facial Recognition in Virtual sidekicks’ sequestration and Bias enterprises. Ethics in Artificial Intelligence, </w:t>
      </w:r>
      <w:proofErr w:type="gramStart"/>
      <w:r w:rsidRPr="00797A6A">
        <w:rPr>
          <w:lang w:val="en-IN"/>
        </w:rPr>
        <w:t>12( 3</w:t>
      </w:r>
      <w:proofErr w:type="gramEnd"/>
      <w:r w:rsidRPr="00797A6A">
        <w:rPr>
          <w:lang w:val="en-IN"/>
        </w:rPr>
        <w:t>), 213- 230.</w:t>
      </w:r>
    </w:p>
    <w:p w14:paraId="78A42FFA" w14:textId="77777777" w:rsidR="008375F0" w:rsidRDefault="008375F0" w:rsidP="008375F0">
      <w:pPr>
        <w:spacing w:after="0"/>
        <w:rPr>
          <w:lang w:val="en-IN"/>
        </w:rPr>
      </w:pPr>
      <w:r w:rsidRPr="00797A6A">
        <w:rPr>
          <w:lang w:val="en-IN"/>
        </w:rPr>
        <w:t xml:space="preserve">- </w:t>
      </w:r>
      <w:proofErr w:type="spellStart"/>
      <w:proofErr w:type="gramStart"/>
      <w:r w:rsidRPr="00797A6A">
        <w:rPr>
          <w:lang w:val="en-IN"/>
        </w:rPr>
        <w:t>Thompson,A</w:t>
      </w:r>
      <w:proofErr w:type="spellEnd"/>
      <w:r w:rsidRPr="00797A6A">
        <w:rPr>
          <w:lang w:val="en-IN"/>
        </w:rPr>
        <w:t>.</w:t>
      </w:r>
      <w:proofErr w:type="gramEnd"/>
      <w:r w:rsidRPr="00797A6A">
        <w:rPr>
          <w:lang w:val="en-IN"/>
        </w:rPr>
        <w:t xml:space="preserve">, </w:t>
      </w:r>
      <w:proofErr w:type="spellStart"/>
      <w:r w:rsidRPr="00797A6A">
        <w:rPr>
          <w:lang w:val="en-IN"/>
        </w:rPr>
        <w:t>Brown,R</w:t>
      </w:r>
      <w:proofErr w:type="spellEnd"/>
      <w:r w:rsidRPr="00797A6A">
        <w:rPr>
          <w:lang w:val="en-IN"/>
        </w:rPr>
        <w:t>., &amp; </w:t>
      </w:r>
      <w:proofErr w:type="spellStart"/>
      <w:r w:rsidRPr="00797A6A">
        <w:rPr>
          <w:lang w:val="en-IN"/>
        </w:rPr>
        <w:t>Patel,M</w:t>
      </w:r>
      <w:proofErr w:type="spellEnd"/>
      <w:r w:rsidRPr="00797A6A">
        <w:rPr>
          <w:lang w:val="en-IN"/>
        </w:rPr>
        <w:t>.( 2021). Addressing Bias and sequestration enterprises in Facial Recognition for Virtual sidekicks. Proceedings of the ACM Conference on Fairness, Responsibility, and translucency, 156- 165.</w:t>
      </w:r>
    </w:p>
    <w:p w14:paraId="17C03A37" w14:textId="77777777" w:rsidR="008375F0" w:rsidRDefault="008375F0" w:rsidP="008375F0">
      <w:pPr>
        <w:spacing w:after="0"/>
      </w:pPr>
    </w:p>
    <w:sectPr w:rsidR="008375F0">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EDFC4" w14:textId="77777777" w:rsidR="00827CD7" w:rsidRDefault="00827CD7">
      <w:pPr>
        <w:spacing w:after="0" w:line="240" w:lineRule="auto"/>
      </w:pPr>
      <w:r>
        <w:separator/>
      </w:r>
    </w:p>
    <w:p w14:paraId="021B2199" w14:textId="77777777" w:rsidR="00827CD7" w:rsidRDefault="00827CD7"/>
    <w:p w14:paraId="65E49151" w14:textId="77777777" w:rsidR="00827CD7" w:rsidRDefault="00827CD7"/>
  </w:endnote>
  <w:endnote w:type="continuationSeparator" w:id="0">
    <w:p w14:paraId="1C747F3E" w14:textId="77777777" w:rsidR="00827CD7" w:rsidRDefault="00827CD7">
      <w:pPr>
        <w:spacing w:after="0" w:line="240" w:lineRule="auto"/>
      </w:pPr>
      <w:r>
        <w:continuationSeparator/>
      </w:r>
    </w:p>
    <w:p w14:paraId="3C423FB8" w14:textId="77777777" w:rsidR="00827CD7" w:rsidRDefault="00827CD7"/>
    <w:p w14:paraId="549359A6" w14:textId="77777777" w:rsidR="00827CD7" w:rsidRDefault="00827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F945571" w14:textId="77777777" w:rsidR="0072623E" w:rsidRDefault="00933D2C">
        <w:pPr>
          <w:pStyle w:val="Footer"/>
        </w:pPr>
        <w:r>
          <w:fldChar w:fldCharType="begin"/>
        </w:r>
        <w:r>
          <w:instrText xml:space="preserve"> PAGE   \* MERGEFORMAT </w:instrText>
        </w:r>
        <w:r>
          <w:fldChar w:fldCharType="separate"/>
        </w:r>
        <w:r w:rsidR="00941BF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E09E" w14:textId="77777777" w:rsidR="00827CD7" w:rsidRDefault="00827CD7">
      <w:pPr>
        <w:spacing w:after="0" w:line="240" w:lineRule="auto"/>
      </w:pPr>
      <w:r>
        <w:separator/>
      </w:r>
    </w:p>
    <w:p w14:paraId="7829BA6D" w14:textId="77777777" w:rsidR="00827CD7" w:rsidRDefault="00827CD7"/>
    <w:p w14:paraId="73E1EE2B" w14:textId="77777777" w:rsidR="00827CD7" w:rsidRDefault="00827CD7"/>
  </w:footnote>
  <w:footnote w:type="continuationSeparator" w:id="0">
    <w:p w14:paraId="2AAA0E9D" w14:textId="77777777" w:rsidR="00827CD7" w:rsidRDefault="00827CD7">
      <w:pPr>
        <w:spacing w:after="0" w:line="240" w:lineRule="auto"/>
      </w:pPr>
      <w:r>
        <w:continuationSeparator/>
      </w:r>
    </w:p>
    <w:p w14:paraId="58FF6BB5" w14:textId="77777777" w:rsidR="00827CD7" w:rsidRDefault="00827CD7"/>
    <w:p w14:paraId="59D3F451" w14:textId="77777777" w:rsidR="00827CD7" w:rsidRDefault="00827C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60BA5"/>
    <w:multiLevelType w:val="multilevel"/>
    <w:tmpl w:val="F408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15057"/>
    <w:multiLevelType w:val="multilevel"/>
    <w:tmpl w:val="B86A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7"/>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8C"/>
    <w:rsid w:val="000611D6"/>
    <w:rsid w:val="000F2B25"/>
    <w:rsid w:val="000F6525"/>
    <w:rsid w:val="00140F55"/>
    <w:rsid w:val="00156A3E"/>
    <w:rsid w:val="00186445"/>
    <w:rsid w:val="001A4398"/>
    <w:rsid w:val="00234DB6"/>
    <w:rsid w:val="00260CE3"/>
    <w:rsid w:val="00282375"/>
    <w:rsid w:val="002F33BC"/>
    <w:rsid w:val="00306B29"/>
    <w:rsid w:val="003316EF"/>
    <w:rsid w:val="0035649C"/>
    <w:rsid w:val="0035FB8C"/>
    <w:rsid w:val="003771F0"/>
    <w:rsid w:val="003B3889"/>
    <w:rsid w:val="00415547"/>
    <w:rsid w:val="00442C7B"/>
    <w:rsid w:val="004920F2"/>
    <w:rsid w:val="00530D1B"/>
    <w:rsid w:val="0056469B"/>
    <w:rsid w:val="005D1F20"/>
    <w:rsid w:val="0062034F"/>
    <w:rsid w:val="006269EF"/>
    <w:rsid w:val="006438AC"/>
    <w:rsid w:val="006F0AC3"/>
    <w:rsid w:val="0072588C"/>
    <w:rsid w:val="0072623E"/>
    <w:rsid w:val="0074173C"/>
    <w:rsid w:val="0078425D"/>
    <w:rsid w:val="00797A6A"/>
    <w:rsid w:val="00827CD7"/>
    <w:rsid w:val="008375F0"/>
    <w:rsid w:val="00846E07"/>
    <w:rsid w:val="00861D0A"/>
    <w:rsid w:val="00866F48"/>
    <w:rsid w:val="00883986"/>
    <w:rsid w:val="008B7490"/>
    <w:rsid w:val="00933D2C"/>
    <w:rsid w:val="00941BFD"/>
    <w:rsid w:val="00953025"/>
    <w:rsid w:val="00A12B75"/>
    <w:rsid w:val="00A171EA"/>
    <w:rsid w:val="00A5780E"/>
    <w:rsid w:val="00A61D3A"/>
    <w:rsid w:val="00A82115"/>
    <w:rsid w:val="00AF6189"/>
    <w:rsid w:val="00B236E9"/>
    <w:rsid w:val="00B42681"/>
    <w:rsid w:val="00BF0A76"/>
    <w:rsid w:val="00C221DB"/>
    <w:rsid w:val="00C27A14"/>
    <w:rsid w:val="00C3393F"/>
    <w:rsid w:val="00C6302C"/>
    <w:rsid w:val="00C81D7E"/>
    <w:rsid w:val="00CB1DD4"/>
    <w:rsid w:val="00CB6AF7"/>
    <w:rsid w:val="00CC198A"/>
    <w:rsid w:val="00D40B05"/>
    <w:rsid w:val="00D53626"/>
    <w:rsid w:val="00D83A01"/>
    <w:rsid w:val="00DC5FE1"/>
    <w:rsid w:val="00DE7DDF"/>
    <w:rsid w:val="00E06B14"/>
    <w:rsid w:val="00E1307A"/>
    <w:rsid w:val="00E76FC0"/>
    <w:rsid w:val="00E8662C"/>
    <w:rsid w:val="00EB103C"/>
    <w:rsid w:val="00F25C2E"/>
    <w:rsid w:val="00F37727"/>
    <w:rsid w:val="00FF36E3"/>
    <w:rsid w:val="47E1C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14:docId w14:val="7F60821E"/>
  <w15:chartTrackingRefBased/>
  <w15:docId w15:val="{B3B4FEF7-EE1D-400A-BD5C-F2A25079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NormalWeb">
    <w:name w:val="Normal (Web)"/>
    <w:basedOn w:val="Normal"/>
    <w:uiPriority w:val="99"/>
    <w:semiHidden/>
    <w:unhideWhenUsed/>
    <w:rsid w:val="00530D1B"/>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Strong">
    <w:name w:val="Strong"/>
    <w:basedOn w:val="DefaultParagraphFont"/>
    <w:uiPriority w:val="22"/>
    <w:qFormat/>
    <w:rsid w:val="00530D1B"/>
    <w:rPr>
      <w:b/>
      <w:bCs/>
    </w:rPr>
  </w:style>
  <w:style w:type="character" w:customStyle="1" w:styleId="multisyn">
    <w:name w:val="multi_syn"/>
    <w:basedOn w:val="DefaultParagraphFont"/>
    <w:rsid w:val="00F37727"/>
  </w:style>
  <w:style w:type="character" w:customStyle="1" w:styleId="singlesyn">
    <w:name w:val="single_syn"/>
    <w:basedOn w:val="DefaultParagraphFont"/>
    <w:rsid w:val="00F3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8383">
      <w:bodyDiv w:val="1"/>
      <w:marLeft w:val="0"/>
      <w:marRight w:val="0"/>
      <w:marTop w:val="0"/>
      <w:marBottom w:val="0"/>
      <w:divBdr>
        <w:top w:val="none" w:sz="0" w:space="0" w:color="auto"/>
        <w:left w:val="none" w:sz="0" w:space="0" w:color="auto"/>
        <w:bottom w:val="none" w:sz="0" w:space="0" w:color="auto"/>
        <w:right w:val="none" w:sz="0" w:space="0" w:color="auto"/>
      </w:divBdr>
    </w:div>
    <w:div w:id="419837668">
      <w:bodyDiv w:val="1"/>
      <w:marLeft w:val="0"/>
      <w:marRight w:val="0"/>
      <w:marTop w:val="0"/>
      <w:marBottom w:val="0"/>
      <w:divBdr>
        <w:top w:val="none" w:sz="0" w:space="0" w:color="auto"/>
        <w:left w:val="none" w:sz="0" w:space="0" w:color="auto"/>
        <w:bottom w:val="none" w:sz="0" w:space="0" w:color="auto"/>
        <w:right w:val="none" w:sz="0" w:space="0" w:color="auto"/>
      </w:divBdr>
    </w:div>
    <w:div w:id="646938422">
      <w:bodyDiv w:val="1"/>
      <w:marLeft w:val="0"/>
      <w:marRight w:val="0"/>
      <w:marTop w:val="0"/>
      <w:marBottom w:val="0"/>
      <w:divBdr>
        <w:top w:val="none" w:sz="0" w:space="0" w:color="auto"/>
        <w:left w:val="none" w:sz="0" w:space="0" w:color="auto"/>
        <w:bottom w:val="none" w:sz="0" w:space="0" w:color="auto"/>
        <w:right w:val="none" w:sz="0" w:space="0" w:color="auto"/>
      </w:divBdr>
    </w:div>
    <w:div w:id="917253815">
      <w:bodyDiv w:val="1"/>
      <w:marLeft w:val="0"/>
      <w:marRight w:val="0"/>
      <w:marTop w:val="0"/>
      <w:marBottom w:val="0"/>
      <w:divBdr>
        <w:top w:val="none" w:sz="0" w:space="0" w:color="auto"/>
        <w:left w:val="none" w:sz="0" w:space="0" w:color="auto"/>
        <w:bottom w:val="none" w:sz="0" w:space="0" w:color="auto"/>
        <w:right w:val="none" w:sz="0" w:space="0" w:color="auto"/>
      </w:divBdr>
    </w:div>
    <w:div w:id="1365013313">
      <w:bodyDiv w:val="1"/>
      <w:marLeft w:val="0"/>
      <w:marRight w:val="0"/>
      <w:marTop w:val="0"/>
      <w:marBottom w:val="0"/>
      <w:divBdr>
        <w:top w:val="none" w:sz="0" w:space="0" w:color="auto"/>
        <w:left w:val="none" w:sz="0" w:space="0" w:color="auto"/>
        <w:bottom w:val="none" w:sz="0" w:space="0" w:color="auto"/>
        <w:right w:val="none" w:sz="0" w:space="0" w:color="auto"/>
      </w:divBdr>
    </w:div>
    <w:div w:id="1552232748">
      <w:bodyDiv w:val="1"/>
      <w:marLeft w:val="0"/>
      <w:marRight w:val="0"/>
      <w:marTop w:val="0"/>
      <w:marBottom w:val="0"/>
      <w:divBdr>
        <w:top w:val="none" w:sz="0" w:space="0" w:color="auto"/>
        <w:left w:val="none" w:sz="0" w:space="0" w:color="auto"/>
        <w:bottom w:val="none" w:sz="0" w:space="0" w:color="auto"/>
        <w:right w:val="none" w:sz="0" w:space="0" w:color="auto"/>
      </w:divBdr>
    </w:div>
    <w:div w:id="1685546425">
      <w:bodyDiv w:val="1"/>
      <w:marLeft w:val="0"/>
      <w:marRight w:val="0"/>
      <w:marTop w:val="0"/>
      <w:marBottom w:val="0"/>
      <w:divBdr>
        <w:top w:val="none" w:sz="0" w:space="0" w:color="auto"/>
        <w:left w:val="none" w:sz="0" w:space="0" w:color="auto"/>
        <w:bottom w:val="none" w:sz="0" w:space="0" w:color="auto"/>
        <w:right w:val="none" w:sz="0" w:space="0" w:color="auto"/>
      </w:divBdr>
    </w:div>
    <w:div w:id="1907303161">
      <w:bodyDiv w:val="1"/>
      <w:marLeft w:val="0"/>
      <w:marRight w:val="0"/>
      <w:marTop w:val="0"/>
      <w:marBottom w:val="0"/>
      <w:divBdr>
        <w:top w:val="none" w:sz="0" w:space="0" w:color="auto"/>
        <w:left w:val="none" w:sz="0" w:space="0" w:color="auto"/>
        <w:bottom w:val="none" w:sz="0" w:space="0" w:color="auto"/>
        <w:right w:val="none" w:sz="0" w:space="0" w:color="auto"/>
      </w:divBdr>
    </w:div>
    <w:div w:id="1983342545">
      <w:bodyDiv w:val="1"/>
      <w:marLeft w:val="0"/>
      <w:marRight w:val="0"/>
      <w:marTop w:val="0"/>
      <w:marBottom w:val="0"/>
      <w:divBdr>
        <w:top w:val="none" w:sz="0" w:space="0" w:color="auto"/>
        <w:left w:val="none" w:sz="0" w:space="0" w:color="auto"/>
        <w:bottom w:val="none" w:sz="0" w:space="0" w:color="auto"/>
        <w:right w:val="none" w:sz="0" w:space="0" w:color="auto"/>
      </w:divBdr>
    </w:div>
    <w:div w:id="2127505938">
      <w:bodyDiv w:val="1"/>
      <w:marLeft w:val="0"/>
      <w:marRight w:val="0"/>
      <w:marTop w:val="0"/>
      <w:marBottom w:val="0"/>
      <w:divBdr>
        <w:top w:val="none" w:sz="0" w:space="0" w:color="auto"/>
        <w:left w:val="none" w:sz="0" w:space="0" w:color="auto"/>
        <w:bottom w:val="none" w:sz="0" w:space="0" w:color="auto"/>
        <w:right w:val="none" w:sz="0" w:space="0" w:color="auto"/>
      </w:divBdr>
    </w:div>
    <w:div w:id="213778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lm\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8A3E1-722F-4424-A829-DF8B0875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Template>
  <TotalTime>0</TotalTime>
  <Pages>9</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Rudranil Mukherjee;Soumodip Sanyal;Diprojyoti Biswas</dc:creator>
  <cp:keywords/>
  <dc:description/>
  <cp:lastModifiedBy>Tony Stark</cp:lastModifiedBy>
  <cp:revision>2</cp:revision>
  <dcterms:created xsi:type="dcterms:W3CDTF">2023-09-24T16:04:00Z</dcterms:created>
  <dcterms:modified xsi:type="dcterms:W3CDTF">2023-09-24T16:04:00Z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